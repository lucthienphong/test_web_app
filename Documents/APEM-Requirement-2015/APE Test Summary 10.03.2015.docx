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p w:rsidR="003774A4" w:rsidRDefault="003774A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570"/>
      </w:tblGrid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E45BF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Author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Rizal Sharif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Name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APE System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1608AE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Title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Initial Test summary</w:t>
            </w:r>
            <w:r w:rsidR="000E0F21">
              <w:rPr>
                <w:rFonts w:ascii="Verdana" w:hAnsi="Verdana"/>
                <w:sz w:val="28"/>
              </w:rPr>
              <w:t xml:space="preserve"> v1.</w:t>
            </w:r>
          </w:p>
        </w:tc>
      </w:tr>
      <w:tr w:rsidR="003774A4">
        <w:trPr>
          <w:cantSplit/>
          <w:trHeight w:val="400"/>
          <w:jc w:val="center"/>
        </w:trPr>
        <w:tc>
          <w:tcPr>
            <w:tcW w:w="3438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Date</w:t>
            </w:r>
          </w:p>
        </w:tc>
        <w:tc>
          <w:tcPr>
            <w:tcW w:w="6570" w:type="dxa"/>
          </w:tcPr>
          <w:p w:rsidR="003774A4" w:rsidRDefault="002D6EAD">
            <w:pPr>
              <w:spacing w:line="360" w:lineRule="auto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10.03.2015</w:t>
            </w:r>
          </w:p>
        </w:tc>
      </w:tr>
    </w:tbl>
    <w:p w:rsidR="003774A4" w:rsidRDefault="001E45BF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0"/>
        <w:gridCol w:w="9069"/>
      </w:tblGrid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Pr="001608AE" w:rsidRDefault="00115A65" w:rsidP="00A75866">
            <w:pPr>
              <w:rPr>
                <w:b/>
              </w:rPr>
            </w:pPr>
            <w:r w:rsidRPr="001608AE">
              <w:rPr>
                <w:b/>
              </w:rPr>
              <w:lastRenderedPageBreak/>
              <w:t>Customer Master data:</w:t>
            </w:r>
          </w:p>
          <w:p w:rsidR="00115A65" w:rsidRDefault="00115A65" w:rsidP="00A75866"/>
          <w:p w:rsidR="00EC6399" w:rsidRDefault="00EC6399" w:rsidP="00EC6399">
            <w:pPr>
              <w:pStyle w:val="ListParagraph"/>
              <w:numPr>
                <w:ilvl w:val="0"/>
                <w:numId w:val="1"/>
              </w:numPr>
              <w:ind w:left="313" w:hanging="313"/>
            </w:pPr>
            <w:r>
              <w:t>Customer short name e</w:t>
            </w:r>
            <w:r w:rsidR="00A75866">
              <w:t>rror</w:t>
            </w:r>
          </w:p>
          <w:p w:rsidR="003774A4" w:rsidRDefault="00A75866" w:rsidP="00A75866">
            <w:r>
              <w:t xml:space="preserve"> – </w:t>
            </w:r>
            <w:r w:rsidR="001608AE">
              <w:t xml:space="preserve"> </w:t>
            </w:r>
            <w:r>
              <w:t>Please enter valid Number</w:t>
            </w:r>
          </w:p>
          <w:p w:rsidR="00EC6399" w:rsidRDefault="00EC6399" w:rsidP="00A75866"/>
          <w:p w:rsidR="00EC6399" w:rsidRDefault="00EC6399" w:rsidP="00EC6399">
            <w:pPr>
              <w:pStyle w:val="ListParagraph"/>
              <w:numPr>
                <w:ilvl w:val="0"/>
                <w:numId w:val="1"/>
              </w:numPr>
              <w:ind w:left="313" w:hanging="284"/>
            </w:pPr>
            <w:r>
              <w:t>Customer Master</w:t>
            </w:r>
          </w:p>
          <w:p w:rsidR="003474CF" w:rsidRDefault="00EC6399" w:rsidP="00EC6399">
            <w:pPr>
              <w:pStyle w:val="ListParagraph"/>
              <w:numPr>
                <w:ilvl w:val="0"/>
                <w:numId w:val="2"/>
              </w:numPr>
              <w:ind w:left="171" w:hanging="142"/>
            </w:pPr>
            <w:r>
              <w:t xml:space="preserve"> </w:t>
            </w:r>
            <w:r w:rsidR="003474CF">
              <w:t>not appear</w:t>
            </w:r>
            <w:r>
              <w:t>ed</w:t>
            </w:r>
            <w:r w:rsidR="003474CF">
              <w:t xml:space="preserve"> </w:t>
            </w:r>
            <w:r>
              <w:t xml:space="preserve">in the list </w:t>
            </w:r>
            <w:r w:rsidR="003474CF">
              <w:t>after saving</w:t>
            </w:r>
            <w:r>
              <w:t xml:space="preserve"> the Master data</w:t>
            </w:r>
          </w:p>
          <w:p w:rsidR="00115A65" w:rsidRDefault="00115A65" w:rsidP="00115A65">
            <w:pPr>
              <w:pStyle w:val="ListParagraph"/>
              <w:ind w:left="171"/>
            </w:pPr>
          </w:p>
          <w:p w:rsidR="00EC6399" w:rsidRDefault="00EC6399" w:rsidP="00115A65">
            <w:pPr>
              <w:pStyle w:val="ListParagraph"/>
              <w:numPr>
                <w:ilvl w:val="0"/>
                <w:numId w:val="1"/>
              </w:numPr>
              <w:ind w:left="313" w:hanging="284"/>
            </w:pPr>
            <w:r>
              <w:t>Address</w:t>
            </w:r>
          </w:p>
          <w:p w:rsidR="00EC6399" w:rsidRDefault="00EC6399" w:rsidP="00115A65">
            <w:pPr>
              <w:pStyle w:val="ListParagraph"/>
              <w:numPr>
                <w:ilvl w:val="0"/>
                <w:numId w:val="2"/>
              </w:numPr>
              <w:ind w:left="313" w:hanging="284"/>
            </w:pPr>
            <w:r>
              <w:t>To have Address 1 and Address 2 fields to avoid long address entry in</w:t>
            </w:r>
            <w:r w:rsidR="00115A65">
              <w:t>to</w:t>
            </w:r>
            <w:r>
              <w:t xml:space="preserve"> 1 field only</w:t>
            </w:r>
          </w:p>
          <w:p w:rsidR="00EC6399" w:rsidRDefault="00EC6399" w:rsidP="00115A65">
            <w:pPr>
              <w:ind w:left="360"/>
            </w:pPr>
          </w:p>
        </w:tc>
        <w:tc>
          <w:tcPr>
            <w:tcW w:w="9069" w:type="dxa"/>
          </w:tcPr>
          <w:p w:rsidR="00A75866" w:rsidRDefault="00A75866">
            <w:pPr>
              <w:rPr>
                <w:noProof/>
                <w:lang w:val="en-GB"/>
              </w:rPr>
            </w:pPr>
          </w:p>
          <w:p w:rsidR="003774A4" w:rsidRDefault="00A75866">
            <w:r>
              <w:rPr>
                <w:noProof/>
                <w:lang w:val="en-GB"/>
              </w:rPr>
              <w:drawing>
                <wp:inline distT="0" distB="0" distL="0" distR="0" wp14:anchorId="47296623" wp14:editId="68AC94A0">
                  <wp:extent cx="5621655" cy="3037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EC6399" w:rsidRDefault="00A75866" w:rsidP="00EC6399">
            <w:pPr>
              <w:pStyle w:val="ListParagraph"/>
              <w:numPr>
                <w:ilvl w:val="0"/>
                <w:numId w:val="1"/>
              </w:numPr>
              <w:ind w:left="313" w:hanging="313"/>
            </w:pPr>
            <w:r>
              <w:lastRenderedPageBreak/>
              <w:t>Delivery terms</w:t>
            </w:r>
          </w:p>
          <w:p w:rsidR="003774A4" w:rsidRDefault="00EC6399" w:rsidP="00EC6399">
            <w:pPr>
              <w:pStyle w:val="ListParagraph"/>
              <w:numPr>
                <w:ilvl w:val="0"/>
                <w:numId w:val="2"/>
              </w:numPr>
              <w:ind w:left="313" w:hanging="313"/>
            </w:pPr>
            <w:r>
              <w:t>Should have reference table</w:t>
            </w:r>
          </w:p>
          <w:p w:rsidR="00EC6399" w:rsidRDefault="00EC6399" w:rsidP="00EC6399">
            <w:pPr>
              <w:pStyle w:val="ListParagraph"/>
              <w:ind w:left="313"/>
            </w:pPr>
          </w:p>
          <w:p w:rsidR="00EC6399" w:rsidRDefault="00A75866" w:rsidP="00EC6399">
            <w:pPr>
              <w:pStyle w:val="ListParagraph"/>
              <w:numPr>
                <w:ilvl w:val="0"/>
                <w:numId w:val="1"/>
              </w:numPr>
              <w:ind w:left="313" w:hanging="313"/>
            </w:pPr>
            <w:r>
              <w:t>Payment terms</w:t>
            </w:r>
          </w:p>
          <w:p w:rsidR="00A75866" w:rsidRDefault="00EC6399" w:rsidP="00EC6399">
            <w:pPr>
              <w:ind w:left="313" w:hanging="313"/>
            </w:pPr>
            <w:r>
              <w:t xml:space="preserve"> -    Should have reference table</w:t>
            </w:r>
          </w:p>
          <w:p w:rsidR="00EC6399" w:rsidRDefault="00EC6399" w:rsidP="00EC6399">
            <w:pPr>
              <w:ind w:left="313" w:hanging="313"/>
            </w:pPr>
          </w:p>
          <w:p w:rsidR="00EC6399" w:rsidRDefault="00115A65" w:rsidP="00EC6399">
            <w:pPr>
              <w:ind w:left="313" w:hanging="313"/>
            </w:pPr>
            <w:r>
              <w:t>6</w:t>
            </w:r>
            <w:r w:rsidR="00EC6399">
              <w:t xml:space="preserve">) TIN </w:t>
            </w:r>
          </w:p>
          <w:p w:rsidR="00EC6399" w:rsidRDefault="00EC6399" w:rsidP="00EC6399">
            <w:pPr>
              <w:ind w:left="171" w:hanging="142"/>
            </w:pPr>
            <w:r>
              <w:t>-  change</w:t>
            </w:r>
            <w:r w:rsidR="00087565">
              <w:t xml:space="preserve"> text</w:t>
            </w:r>
            <w:r>
              <w:t xml:space="preserve"> to TIN (Tax Information No.)</w:t>
            </w:r>
          </w:p>
          <w:p w:rsidR="00EC6399" w:rsidRDefault="00EC6399" w:rsidP="00EC6399">
            <w:pPr>
              <w:ind w:left="171" w:hanging="142"/>
            </w:pPr>
          </w:p>
          <w:p w:rsidR="00EC6399" w:rsidRDefault="00115A65" w:rsidP="00EC6399">
            <w:pPr>
              <w:ind w:left="313" w:hanging="313"/>
            </w:pPr>
            <w:r>
              <w:t>7</w:t>
            </w:r>
            <w:r w:rsidR="00EC6399">
              <w:t>) Customer Code</w:t>
            </w:r>
          </w:p>
          <w:p w:rsidR="00EC6399" w:rsidRDefault="00EC6399" w:rsidP="00EC6399">
            <w:pPr>
              <w:ind w:left="313" w:hanging="313"/>
            </w:pPr>
            <w:r>
              <w:t xml:space="preserve">- change </w:t>
            </w:r>
            <w:r w:rsidR="00087565">
              <w:t xml:space="preserve">text </w:t>
            </w:r>
            <w:r>
              <w:t>to SAP Customer code</w:t>
            </w:r>
          </w:p>
          <w:p w:rsidR="00EC6399" w:rsidRDefault="00EC6399" w:rsidP="00EC6399">
            <w:pPr>
              <w:ind w:left="313" w:hanging="313"/>
            </w:pPr>
          </w:p>
          <w:p w:rsidR="00EC6399" w:rsidRDefault="00115A65" w:rsidP="00EC6399">
            <w:pPr>
              <w:ind w:left="313" w:hanging="313"/>
            </w:pPr>
            <w:r>
              <w:t>8</w:t>
            </w:r>
            <w:r w:rsidR="00EC6399">
              <w:t>) Internal Order No</w:t>
            </w:r>
          </w:p>
          <w:p w:rsidR="00EC6399" w:rsidRDefault="00EC6399" w:rsidP="00087565">
            <w:pPr>
              <w:ind w:left="313" w:hanging="313"/>
            </w:pPr>
            <w:r>
              <w:t>-</w:t>
            </w:r>
            <w:r w:rsidR="00115A65">
              <w:t xml:space="preserve"> c</w:t>
            </w:r>
            <w:r>
              <w:t xml:space="preserve">hange </w:t>
            </w:r>
            <w:r w:rsidR="00087565">
              <w:t xml:space="preserve">text </w:t>
            </w:r>
            <w:r>
              <w:t xml:space="preserve"> SAP Internal Order No.</w:t>
            </w:r>
          </w:p>
        </w:tc>
        <w:tc>
          <w:tcPr>
            <w:tcW w:w="9069" w:type="dxa"/>
          </w:tcPr>
          <w:p w:rsidR="003774A4" w:rsidRDefault="00A75866">
            <w:r>
              <w:rPr>
                <w:noProof/>
                <w:lang w:val="en-GB"/>
              </w:rPr>
              <w:drawing>
                <wp:inline distT="0" distB="0" distL="0" distR="0" wp14:anchorId="3E5C189A" wp14:editId="6E289346">
                  <wp:extent cx="5621655" cy="3037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4A4">
        <w:trPr>
          <w:cantSplit/>
          <w:trHeight w:val="8810"/>
          <w:jc w:val="center"/>
        </w:trPr>
        <w:tc>
          <w:tcPr>
            <w:tcW w:w="3130" w:type="dxa"/>
          </w:tcPr>
          <w:p w:rsidR="00115A65" w:rsidRPr="004C7BF3" w:rsidRDefault="00115A65">
            <w:pPr>
              <w:rPr>
                <w:b/>
              </w:rPr>
            </w:pPr>
            <w:r w:rsidRPr="004C7BF3">
              <w:rPr>
                <w:b/>
              </w:rPr>
              <w:lastRenderedPageBreak/>
              <w:t>Job Sheet:</w:t>
            </w:r>
          </w:p>
          <w:p w:rsidR="00115A65" w:rsidRDefault="00115A65"/>
          <w:p w:rsidR="00115A65" w:rsidRDefault="00220E80" w:rsidP="00115A65">
            <w:pPr>
              <w:pStyle w:val="ListParagraph"/>
              <w:numPr>
                <w:ilvl w:val="0"/>
                <w:numId w:val="3"/>
              </w:numPr>
              <w:ind w:left="313" w:hanging="313"/>
            </w:pPr>
            <w:r>
              <w:t>Cylinder No</w:t>
            </w:r>
          </w:p>
          <w:p w:rsidR="003774A4" w:rsidRDefault="00220E80" w:rsidP="00115A65">
            <w:pPr>
              <w:pStyle w:val="ListParagraph"/>
              <w:ind w:left="313"/>
            </w:pPr>
            <w:r>
              <w:t>- Should be manual</w:t>
            </w:r>
            <w:r w:rsidR="00115A65">
              <w:t>ly</w:t>
            </w:r>
            <w:r>
              <w:t xml:space="preserve"> key</w:t>
            </w:r>
            <w:r w:rsidR="00115A65">
              <w:t>ed</w:t>
            </w:r>
            <w:r>
              <w:t>-in</w:t>
            </w:r>
            <w:r w:rsidR="00115A65">
              <w:t xml:space="preserve"> (not automated)</w:t>
            </w:r>
          </w:p>
        </w:tc>
        <w:tc>
          <w:tcPr>
            <w:tcW w:w="9069" w:type="dxa"/>
          </w:tcPr>
          <w:p w:rsidR="003774A4" w:rsidRDefault="00220E80">
            <w:r>
              <w:rPr>
                <w:noProof/>
                <w:lang w:val="en-GB"/>
              </w:rPr>
              <w:drawing>
                <wp:inline distT="0" distB="0" distL="0" distR="0" wp14:anchorId="7F712FBA" wp14:editId="3FDA690E">
                  <wp:extent cx="5621655" cy="30372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A65">
        <w:trPr>
          <w:cantSplit/>
          <w:trHeight w:val="8810"/>
          <w:jc w:val="center"/>
        </w:trPr>
        <w:tc>
          <w:tcPr>
            <w:tcW w:w="3130" w:type="dxa"/>
          </w:tcPr>
          <w:p w:rsidR="00115A65" w:rsidRPr="00FB38CF" w:rsidRDefault="00115A65">
            <w:pPr>
              <w:rPr>
                <w:b/>
              </w:rPr>
            </w:pPr>
            <w:r w:rsidRPr="00FB38CF">
              <w:rPr>
                <w:b/>
              </w:rPr>
              <w:lastRenderedPageBreak/>
              <w:t>Quotation:</w:t>
            </w:r>
          </w:p>
          <w:p w:rsidR="00850F13" w:rsidRDefault="00850F13" w:rsidP="00850F13"/>
          <w:p w:rsidR="00850F13" w:rsidRDefault="00850F13" w:rsidP="00850F13">
            <w:r>
              <w:t>P</w:t>
            </w:r>
            <w:r w:rsidR="009B3D9E">
              <w:t>rocess flow</w:t>
            </w:r>
            <w:r w:rsidR="002D6EAD">
              <w:t>:</w:t>
            </w:r>
          </w:p>
          <w:p w:rsidR="00850F13" w:rsidRDefault="00850F13" w:rsidP="00850F13"/>
          <w:p w:rsidR="00850F13" w:rsidRDefault="00850F13" w:rsidP="002D6EAD">
            <w:pPr>
              <w:pStyle w:val="ListParagraph"/>
              <w:numPr>
                <w:ilvl w:val="0"/>
                <w:numId w:val="10"/>
              </w:numPr>
              <w:ind w:left="313" w:hanging="313"/>
            </w:pPr>
            <w:r>
              <w:t>U</w:t>
            </w:r>
            <w:r w:rsidR="009B3D9E">
              <w:t xml:space="preserve">ser </w:t>
            </w:r>
            <w:r>
              <w:t xml:space="preserve">to create a pricing data in </w:t>
            </w:r>
            <w:r w:rsidR="004C7BF3">
              <w:t xml:space="preserve">customer </w:t>
            </w:r>
            <w:r>
              <w:t>pricing table</w:t>
            </w:r>
          </w:p>
          <w:p w:rsidR="002D6EAD" w:rsidRDefault="002D6EAD" w:rsidP="002D6EAD">
            <w:pPr>
              <w:pStyle w:val="ListParagraph"/>
              <w:ind w:left="313" w:hanging="313"/>
            </w:pPr>
          </w:p>
          <w:p w:rsidR="002D6EAD" w:rsidRDefault="00850F13" w:rsidP="002D6EAD">
            <w:pPr>
              <w:pStyle w:val="ListParagraph"/>
              <w:numPr>
                <w:ilvl w:val="0"/>
                <w:numId w:val="10"/>
              </w:numPr>
              <w:ind w:left="313" w:hanging="313"/>
            </w:pPr>
            <w:r>
              <w:t xml:space="preserve">User create </w:t>
            </w:r>
            <w:r w:rsidR="009B3D9E">
              <w:t xml:space="preserve"> a job</w:t>
            </w:r>
            <w:r w:rsidR="002D6EAD">
              <w:t xml:space="preserve"> order</w:t>
            </w:r>
          </w:p>
          <w:p w:rsidR="002D6EAD" w:rsidRDefault="002D6EAD" w:rsidP="002D6EAD">
            <w:pPr>
              <w:pStyle w:val="ListParagraph"/>
              <w:ind w:left="313" w:hanging="313"/>
            </w:pPr>
          </w:p>
          <w:p w:rsidR="00850F13" w:rsidRDefault="00850F13" w:rsidP="002D6EAD">
            <w:pPr>
              <w:pStyle w:val="ListParagraph"/>
              <w:numPr>
                <w:ilvl w:val="0"/>
                <w:numId w:val="10"/>
              </w:numPr>
              <w:ind w:left="313" w:hanging="313"/>
            </w:pPr>
            <w:r>
              <w:t xml:space="preserve">User </w:t>
            </w:r>
            <w:r w:rsidR="004C7BF3">
              <w:t>create</w:t>
            </w:r>
            <w:r>
              <w:t xml:space="preserve"> a </w:t>
            </w:r>
            <w:r w:rsidR="009B3D9E">
              <w:t>quotation</w:t>
            </w:r>
            <w:r>
              <w:t xml:space="preserve"> based on details items in Job order</w:t>
            </w:r>
            <w:r w:rsidR="002D6EAD">
              <w:t>.</w:t>
            </w:r>
          </w:p>
          <w:p w:rsidR="002D6EAD" w:rsidRDefault="002D6EAD" w:rsidP="002D6EAD">
            <w:pPr>
              <w:pStyle w:val="ListParagraph"/>
            </w:pPr>
          </w:p>
          <w:p w:rsidR="009B3D9E" w:rsidRDefault="009B3D9E" w:rsidP="002D6EAD">
            <w:pPr>
              <w:pStyle w:val="ListParagraph"/>
              <w:numPr>
                <w:ilvl w:val="0"/>
                <w:numId w:val="10"/>
              </w:numPr>
              <w:ind w:left="313" w:hanging="313"/>
            </w:pPr>
            <w:r>
              <w:t>Job Order No and Quotation No will be the same.</w:t>
            </w:r>
          </w:p>
          <w:p w:rsidR="00850F13" w:rsidRDefault="00850F13" w:rsidP="00850F13">
            <w:pPr>
              <w:pStyle w:val="ListParagraph"/>
              <w:ind w:left="313"/>
            </w:pPr>
          </w:p>
          <w:p w:rsidR="009B3D9E" w:rsidRDefault="009B3D9E" w:rsidP="00417D7F">
            <w:pPr>
              <w:pStyle w:val="ListParagraph"/>
              <w:numPr>
                <w:ilvl w:val="0"/>
                <w:numId w:val="2"/>
              </w:numPr>
              <w:ind w:left="313" w:hanging="284"/>
            </w:pPr>
            <w:r>
              <w:t>If there is a changes in quotation pri</w:t>
            </w:r>
            <w:r w:rsidR="00850F13">
              <w:t>c</w:t>
            </w:r>
            <w:r>
              <w:t xml:space="preserve">e, there will </w:t>
            </w:r>
            <w:r w:rsidR="00850F13">
              <w:t>be a revision no. for the quotati</w:t>
            </w:r>
            <w:r>
              <w:t>on.</w:t>
            </w:r>
          </w:p>
          <w:p w:rsidR="00850F13" w:rsidRDefault="00850F13" w:rsidP="00850F13">
            <w:pPr>
              <w:pStyle w:val="ListParagraph"/>
              <w:ind w:left="313"/>
            </w:pPr>
          </w:p>
          <w:p w:rsidR="00850F13" w:rsidRDefault="00850F13" w:rsidP="00417D7F">
            <w:pPr>
              <w:pStyle w:val="ListParagraph"/>
              <w:numPr>
                <w:ilvl w:val="0"/>
                <w:numId w:val="2"/>
              </w:numPr>
              <w:ind w:left="313" w:hanging="284"/>
            </w:pPr>
            <w:r>
              <w:t>Therefore we would like to have a quotation screen which relates to Job Order No.</w:t>
            </w:r>
          </w:p>
          <w:p w:rsidR="004C7BF3" w:rsidRDefault="004C7BF3" w:rsidP="004C7BF3">
            <w:pPr>
              <w:pStyle w:val="ListParagraph"/>
            </w:pPr>
          </w:p>
          <w:p w:rsidR="00850F13" w:rsidRDefault="004C7BF3" w:rsidP="004C7BF3">
            <w:pPr>
              <w:pStyle w:val="ListParagraph"/>
              <w:numPr>
                <w:ilvl w:val="0"/>
                <w:numId w:val="2"/>
              </w:numPr>
              <w:ind w:left="313" w:hanging="284"/>
            </w:pPr>
            <w:r>
              <w:t>To have option to include other charges in the quota</w:t>
            </w:r>
            <w:r w:rsidR="001E7DDC">
              <w:t>t</w:t>
            </w:r>
            <w:r>
              <w:t xml:space="preserve">ion e.g. Barrel proof, transport, digital proof,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9B3D9E" w:rsidRDefault="009B3D9E" w:rsidP="009B3D9E">
            <w:pPr>
              <w:pStyle w:val="ListParagraph"/>
            </w:pPr>
          </w:p>
          <w:p w:rsidR="00115A65" w:rsidRDefault="00115A65" w:rsidP="002D6EAD">
            <w:pPr>
              <w:pStyle w:val="ListParagraph"/>
              <w:numPr>
                <w:ilvl w:val="0"/>
                <w:numId w:val="10"/>
              </w:numPr>
              <w:ind w:left="313" w:hanging="313"/>
            </w:pPr>
            <w:r>
              <w:t>To remove all field</w:t>
            </w:r>
            <w:r w:rsidR="000E2EBE">
              <w:t>s</w:t>
            </w:r>
            <w:r>
              <w:t xml:space="preserve"> below because</w:t>
            </w:r>
            <w:r w:rsidR="000E2EBE">
              <w:t xml:space="preserve"> we can insert the cost in others chargers field. </w:t>
            </w:r>
          </w:p>
          <w:p w:rsidR="000E2EBE" w:rsidRDefault="000E2EBE" w:rsidP="002D6EAD">
            <w:pPr>
              <w:ind w:left="313" w:hanging="313"/>
            </w:pPr>
          </w:p>
          <w:p w:rsidR="00115A65" w:rsidRDefault="00115A65" w:rsidP="002D6EAD">
            <w:pPr>
              <w:pStyle w:val="ListParagraph"/>
              <w:numPr>
                <w:ilvl w:val="0"/>
                <w:numId w:val="2"/>
              </w:numPr>
              <w:ind w:left="313" w:hanging="313"/>
            </w:pPr>
            <w:r>
              <w:t>Iris Proof (price)</w:t>
            </w:r>
          </w:p>
          <w:p w:rsidR="00115A65" w:rsidRDefault="00115A65" w:rsidP="002D6EAD">
            <w:pPr>
              <w:pStyle w:val="ListParagraph"/>
              <w:numPr>
                <w:ilvl w:val="0"/>
                <w:numId w:val="2"/>
              </w:numPr>
              <w:ind w:left="313" w:hanging="313"/>
            </w:pPr>
            <w:r>
              <w:t xml:space="preserve">Currency </w:t>
            </w:r>
          </w:p>
          <w:p w:rsidR="00115A65" w:rsidRDefault="00115A65" w:rsidP="002D6EAD">
            <w:pPr>
              <w:pStyle w:val="ListParagraph"/>
              <w:numPr>
                <w:ilvl w:val="0"/>
                <w:numId w:val="2"/>
              </w:numPr>
              <w:ind w:left="313" w:hanging="313"/>
            </w:pPr>
            <w:r>
              <w:t>Iris Proof (cm2/piece)</w:t>
            </w:r>
          </w:p>
          <w:p w:rsidR="000E2EBE" w:rsidRDefault="000E2EBE" w:rsidP="00417D7F">
            <w:pPr>
              <w:ind w:left="313" w:hanging="284"/>
            </w:pPr>
          </w:p>
          <w:p w:rsidR="000E2EBE" w:rsidRDefault="000E2EBE" w:rsidP="000E2EBE"/>
          <w:p w:rsidR="000E2EBE" w:rsidRDefault="000E2EBE" w:rsidP="000E2EBE"/>
          <w:p w:rsidR="00115A65" w:rsidRDefault="00115A65" w:rsidP="00115A65">
            <w:pPr>
              <w:pStyle w:val="ListParagraph"/>
            </w:pPr>
          </w:p>
        </w:tc>
        <w:tc>
          <w:tcPr>
            <w:tcW w:w="9069" w:type="dxa"/>
          </w:tcPr>
          <w:p w:rsidR="00115A65" w:rsidRDefault="00115A65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0367CA7" wp14:editId="75294CCA">
                  <wp:extent cx="5621655" cy="30372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EBE">
        <w:trPr>
          <w:cantSplit/>
          <w:trHeight w:val="8810"/>
          <w:jc w:val="center"/>
        </w:trPr>
        <w:tc>
          <w:tcPr>
            <w:tcW w:w="3130" w:type="dxa"/>
          </w:tcPr>
          <w:p w:rsidR="000E2EBE" w:rsidRDefault="000E2EBE">
            <w:r>
              <w:lastRenderedPageBreak/>
              <w:t>Order Confirmation</w:t>
            </w:r>
          </w:p>
          <w:p w:rsidR="000E2EBE" w:rsidRDefault="000E2EBE"/>
          <w:p w:rsidR="000E2EBE" w:rsidRDefault="000E2EBE" w:rsidP="00FB38CF">
            <w:pPr>
              <w:pStyle w:val="ListParagraph"/>
              <w:numPr>
                <w:ilvl w:val="0"/>
                <w:numId w:val="5"/>
              </w:numPr>
              <w:ind w:left="454" w:hanging="425"/>
            </w:pPr>
            <w:r>
              <w:t>Order Number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>Change</w:t>
            </w:r>
            <w:r w:rsidR="002D6EAD">
              <w:t xml:space="preserve"> text</w:t>
            </w:r>
            <w:r>
              <w:t xml:space="preserve"> to Order Confirmation Number</w:t>
            </w:r>
          </w:p>
          <w:p w:rsidR="000E2EBE" w:rsidRDefault="000E2EBE" w:rsidP="00FB38CF">
            <w:pPr>
              <w:pStyle w:val="ListParagraph"/>
              <w:ind w:left="454" w:hanging="425"/>
            </w:pPr>
          </w:p>
          <w:p w:rsidR="000E2EBE" w:rsidRDefault="000E2EBE" w:rsidP="00FB38CF">
            <w:pPr>
              <w:pStyle w:val="ListParagraph"/>
              <w:numPr>
                <w:ilvl w:val="0"/>
                <w:numId w:val="5"/>
              </w:numPr>
              <w:ind w:left="454" w:hanging="425"/>
            </w:pPr>
            <w:r>
              <w:t>Order Confirmation format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 w:rsidRPr="000E2EBE">
              <w:t>115100001</w:t>
            </w:r>
            <w:r>
              <w:t xml:space="preserve"> 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 xml:space="preserve">1 </w:t>
            </w:r>
            <w:r>
              <w:sym w:font="Wingdings" w:char="F0E0"/>
            </w:r>
            <w:r>
              <w:t xml:space="preserve"> (APE)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 xml:space="preserve">15 </w:t>
            </w:r>
            <w:r>
              <w:sym w:font="Wingdings" w:char="F0E0"/>
            </w:r>
            <w:r>
              <w:t xml:space="preserve"> (YY)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 xml:space="preserve">1 </w:t>
            </w:r>
            <w:r>
              <w:sym w:font="Wingdings" w:char="F0E0"/>
            </w:r>
            <w:r>
              <w:t>(OC)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 xml:space="preserve">00001 </w:t>
            </w:r>
            <w:r>
              <w:sym w:font="Wingdings" w:char="F0E0"/>
            </w:r>
            <w:r>
              <w:t>(running number)</w:t>
            </w:r>
          </w:p>
          <w:p w:rsidR="000E2EBE" w:rsidRDefault="000E2EBE" w:rsidP="00FB38CF">
            <w:pPr>
              <w:ind w:left="454" w:hanging="425"/>
            </w:pPr>
          </w:p>
          <w:p w:rsidR="002D6EAD" w:rsidRDefault="002D6EAD" w:rsidP="00FB38CF">
            <w:pPr>
              <w:ind w:left="454" w:hanging="425"/>
            </w:pPr>
            <w:r>
              <w:t>Problem:</w:t>
            </w:r>
          </w:p>
          <w:p w:rsidR="000E2EBE" w:rsidRDefault="000E2EBE" w:rsidP="00FB38CF">
            <w:pPr>
              <w:pStyle w:val="ListParagraph"/>
              <w:numPr>
                <w:ilvl w:val="0"/>
                <w:numId w:val="5"/>
              </w:numPr>
              <w:ind w:left="454" w:hanging="425"/>
            </w:pPr>
            <w:r>
              <w:t>We have creat</w:t>
            </w:r>
            <w:r w:rsidR="002D6EAD">
              <w:t xml:space="preserve">ed </w:t>
            </w:r>
            <w:r>
              <w:t xml:space="preserve">a job order </w:t>
            </w:r>
            <w:bookmarkStart w:id="0" w:name="_GoBack"/>
            <w:bookmarkEnd w:id="0"/>
            <w:r>
              <w:t xml:space="preserve">i.e. </w:t>
            </w:r>
            <w:r w:rsidR="003C4F9C">
              <w:t>1503/00001</w:t>
            </w:r>
          </w:p>
          <w:p w:rsidR="003C4F9C" w:rsidRDefault="002D6EAD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 xml:space="preserve">However, we cannot create </w:t>
            </w:r>
            <w:r w:rsidR="003C4F9C">
              <w:t xml:space="preserve">OC from this Job order. </w:t>
            </w:r>
          </w:p>
          <w:p w:rsidR="003C4F9C" w:rsidRDefault="003C4F9C" w:rsidP="00FB38CF">
            <w:pPr>
              <w:pStyle w:val="ListParagraph"/>
              <w:numPr>
                <w:ilvl w:val="0"/>
                <w:numId w:val="2"/>
              </w:numPr>
              <w:ind w:left="454" w:hanging="425"/>
            </w:pPr>
            <w:r>
              <w:t>Job Name not appeared for this Job No.</w:t>
            </w:r>
          </w:p>
          <w:p w:rsidR="003C4F9C" w:rsidRDefault="003C4F9C" w:rsidP="00FB38CF"/>
          <w:p w:rsidR="00FB38CF" w:rsidRPr="005C12DF" w:rsidRDefault="00FB38CF" w:rsidP="00FB38CF">
            <w:pPr>
              <w:rPr>
                <w:b/>
              </w:rPr>
            </w:pPr>
            <w:r w:rsidRPr="005C12DF">
              <w:rPr>
                <w:b/>
              </w:rPr>
              <w:t xml:space="preserve">Note: </w:t>
            </w:r>
          </w:p>
          <w:p w:rsidR="00FB38CF" w:rsidRDefault="00FB38CF" w:rsidP="00FB38CF"/>
          <w:p w:rsidR="00FB38CF" w:rsidRDefault="00B729BB" w:rsidP="00FB38CF">
            <w:r>
              <w:t>Please replace APE to “1”</w:t>
            </w:r>
            <w:r w:rsidR="00FB38CF">
              <w:t xml:space="preserve"> in 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>OC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>DO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>Invoice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>CD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>DN</w:t>
            </w:r>
          </w:p>
          <w:p w:rsidR="00FB38CF" w:rsidRDefault="00FB38CF" w:rsidP="00FB38CF">
            <w:pPr>
              <w:pStyle w:val="ListParagraph"/>
              <w:numPr>
                <w:ilvl w:val="0"/>
                <w:numId w:val="9"/>
              </w:numPr>
            </w:pPr>
            <w:r>
              <w:t xml:space="preserve">PO for </w:t>
            </w:r>
            <w:proofErr w:type="spellStart"/>
            <w:r>
              <w:t>steelbase</w:t>
            </w:r>
            <w:proofErr w:type="spellEnd"/>
            <w:r>
              <w:t>.</w:t>
            </w:r>
          </w:p>
        </w:tc>
        <w:tc>
          <w:tcPr>
            <w:tcW w:w="9069" w:type="dxa"/>
          </w:tcPr>
          <w:p w:rsidR="000E2EBE" w:rsidRDefault="003C4F9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B170C2B" wp14:editId="20BEBA3D">
                  <wp:extent cx="5621655" cy="3037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F9C">
        <w:trPr>
          <w:cantSplit/>
          <w:trHeight w:val="8810"/>
          <w:jc w:val="center"/>
        </w:trPr>
        <w:tc>
          <w:tcPr>
            <w:tcW w:w="3130" w:type="dxa"/>
          </w:tcPr>
          <w:p w:rsidR="003C4F9C" w:rsidRPr="005C12DF" w:rsidRDefault="003C4F9C">
            <w:pPr>
              <w:rPr>
                <w:b/>
              </w:rPr>
            </w:pPr>
            <w:r w:rsidRPr="005C12DF">
              <w:rPr>
                <w:b/>
              </w:rPr>
              <w:lastRenderedPageBreak/>
              <w:t>Price Lookup.</w:t>
            </w:r>
          </w:p>
          <w:p w:rsidR="003C4F9C" w:rsidRDefault="003C4F9C"/>
          <w:p w:rsidR="003C4F9C" w:rsidRDefault="003C4F9C">
            <w:r>
              <w:t>Quoted Price:</w:t>
            </w:r>
          </w:p>
          <w:p w:rsidR="003C4F9C" w:rsidRDefault="003C4F9C"/>
          <w:p w:rsidR="003C4F9C" w:rsidRDefault="003C4F9C" w:rsidP="003C4F9C">
            <w:pPr>
              <w:pStyle w:val="ListParagraph"/>
              <w:numPr>
                <w:ilvl w:val="0"/>
                <w:numId w:val="6"/>
              </w:numPr>
              <w:ind w:left="313" w:hanging="313"/>
            </w:pPr>
            <w:r>
              <w:t>Not working due to unable to create OC.</w:t>
            </w:r>
          </w:p>
          <w:p w:rsidR="00FD00AB" w:rsidRDefault="00FD00AB" w:rsidP="00FD00AB">
            <w:pPr>
              <w:pStyle w:val="ListParagraph"/>
              <w:ind w:left="313"/>
            </w:pPr>
          </w:p>
          <w:p w:rsidR="003C4F9C" w:rsidRDefault="003C4F9C" w:rsidP="003C4F9C">
            <w:pPr>
              <w:pStyle w:val="ListParagraph"/>
              <w:numPr>
                <w:ilvl w:val="0"/>
                <w:numId w:val="6"/>
              </w:numPr>
              <w:ind w:left="313" w:hanging="313"/>
            </w:pPr>
            <w:r>
              <w:t>Please remove digital proof field since it will be created in other type of charges.</w:t>
            </w:r>
          </w:p>
          <w:p w:rsidR="003C4F9C" w:rsidRDefault="003C4F9C" w:rsidP="003C4F9C">
            <w:pPr>
              <w:pStyle w:val="ListParagraph"/>
            </w:pPr>
          </w:p>
          <w:p w:rsidR="00430F02" w:rsidRDefault="00430F02" w:rsidP="00430F02">
            <w:pPr>
              <w:pStyle w:val="ListParagraph"/>
              <w:numPr>
                <w:ilvl w:val="0"/>
                <w:numId w:val="6"/>
              </w:numPr>
              <w:ind w:left="313" w:hanging="284"/>
            </w:pPr>
            <w:r>
              <w:t>Print out not working</w:t>
            </w:r>
          </w:p>
          <w:p w:rsidR="002D6EAD" w:rsidRDefault="002D6EAD" w:rsidP="002D6EAD">
            <w:pPr>
              <w:pStyle w:val="ListParagraph"/>
            </w:pPr>
          </w:p>
          <w:p w:rsidR="002D6EAD" w:rsidRDefault="002D6EAD" w:rsidP="002D6EAD">
            <w:r>
              <w:t>Please give more explanation how the quotation screen works.</w:t>
            </w:r>
          </w:p>
          <w:p w:rsidR="002D6EAD" w:rsidRDefault="002D6EAD" w:rsidP="002D6EAD"/>
          <w:p w:rsidR="00430F02" w:rsidRDefault="00430F02" w:rsidP="00430F02">
            <w:pPr>
              <w:pStyle w:val="ListParagraph"/>
            </w:pPr>
          </w:p>
          <w:p w:rsidR="00430F02" w:rsidRDefault="00430F02" w:rsidP="00430F02">
            <w:pPr>
              <w:pStyle w:val="ListParagraph"/>
            </w:pPr>
          </w:p>
          <w:p w:rsidR="00430F02" w:rsidRDefault="00430F02" w:rsidP="005C12DF"/>
        </w:tc>
        <w:tc>
          <w:tcPr>
            <w:tcW w:w="9069" w:type="dxa"/>
          </w:tcPr>
          <w:p w:rsidR="003C4F9C" w:rsidRDefault="003C4F9C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B67671C" wp14:editId="6560B04B">
                  <wp:extent cx="5621655" cy="30372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962">
        <w:trPr>
          <w:cantSplit/>
          <w:trHeight w:val="8810"/>
          <w:jc w:val="center"/>
        </w:trPr>
        <w:tc>
          <w:tcPr>
            <w:tcW w:w="3130" w:type="dxa"/>
          </w:tcPr>
          <w:p w:rsidR="00897962" w:rsidRPr="005C12DF" w:rsidRDefault="00897962">
            <w:pPr>
              <w:rPr>
                <w:b/>
              </w:rPr>
            </w:pPr>
            <w:r w:rsidRPr="005C12DF">
              <w:rPr>
                <w:b/>
              </w:rPr>
              <w:lastRenderedPageBreak/>
              <w:t>Print</w:t>
            </w:r>
            <w:r w:rsidR="00417D7F" w:rsidRPr="005C12DF">
              <w:rPr>
                <w:b/>
              </w:rPr>
              <w:t>:</w:t>
            </w:r>
          </w:p>
          <w:p w:rsidR="00897962" w:rsidRDefault="00897962"/>
          <w:p w:rsidR="00897962" w:rsidRDefault="002D6EAD" w:rsidP="001E7DDC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Print out for Cylinder card is not available</w:t>
            </w:r>
          </w:p>
          <w:p w:rsidR="00897962" w:rsidRDefault="00897962" w:rsidP="001E7DDC">
            <w:pPr>
              <w:pStyle w:val="ListParagraph"/>
              <w:numPr>
                <w:ilvl w:val="0"/>
                <w:numId w:val="2"/>
              </w:numPr>
              <w:ind w:left="454" w:hanging="454"/>
            </w:pPr>
            <w:r>
              <w:t>Please see the format attached.</w:t>
            </w:r>
          </w:p>
          <w:p w:rsidR="001E7DDC" w:rsidRDefault="001E7DDC" w:rsidP="001E7DDC">
            <w:pPr>
              <w:pStyle w:val="ListParagraph"/>
              <w:numPr>
                <w:ilvl w:val="0"/>
                <w:numId w:val="2"/>
              </w:numPr>
              <w:ind w:left="454" w:hanging="454"/>
            </w:pPr>
            <w:r>
              <w:t>Job Order No.</w:t>
            </w:r>
          </w:p>
          <w:p w:rsidR="00417D7F" w:rsidRDefault="00417D7F" w:rsidP="001E7DDC">
            <w:pPr>
              <w:pStyle w:val="ListParagraph"/>
              <w:numPr>
                <w:ilvl w:val="0"/>
                <w:numId w:val="2"/>
              </w:numPr>
              <w:ind w:left="454" w:hanging="454"/>
            </w:pPr>
            <w:proofErr w:type="gramStart"/>
            <w:r>
              <w:t>Barcode</w:t>
            </w:r>
            <w:r w:rsidR="001E7DDC">
              <w:t xml:space="preserve">  No</w:t>
            </w:r>
            <w:proofErr w:type="gramEnd"/>
            <w:r w:rsidR="001E7DDC">
              <w:t>.</w:t>
            </w:r>
          </w:p>
          <w:p w:rsidR="00417D7F" w:rsidRDefault="00417D7F" w:rsidP="001E7DDC">
            <w:pPr>
              <w:pStyle w:val="ListParagraph"/>
              <w:numPr>
                <w:ilvl w:val="0"/>
                <w:numId w:val="2"/>
              </w:numPr>
              <w:ind w:left="454" w:hanging="454"/>
            </w:pPr>
            <w:r>
              <w:t>Customer Cylinder ID</w:t>
            </w:r>
          </w:p>
          <w:p w:rsidR="00417D7F" w:rsidRDefault="001E7DDC" w:rsidP="001E7DDC">
            <w:pPr>
              <w:pStyle w:val="ListParagraph"/>
              <w:numPr>
                <w:ilvl w:val="0"/>
                <w:numId w:val="2"/>
              </w:numPr>
              <w:ind w:left="454" w:hanging="454"/>
            </w:pPr>
            <w:r>
              <w:t xml:space="preserve">Cylinder </w:t>
            </w:r>
            <w:r w:rsidR="00417D7F">
              <w:t>Sequence</w:t>
            </w:r>
            <w:r>
              <w:t xml:space="preserve"> No.</w:t>
            </w:r>
          </w:p>
          <w:p w:rsidR="00417D7F" w:rsidRDefault="00417D7F" w:rsidP="002D6EAD">
            <w:pPr>
              <w:pStyle w:val="ListParagraph"/>
            </w:pPr>
          </w:p>
        </w:tc>
        <w:tc>
          <w:tcPr>
            <w:tcW w:w="9069" w:type="dxa"/>
          </w:tcPr>
          <w:p w:rsidR="00897962" w:rsidRDefault="0089796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D22BBF6" wp14:editId="651D7E8B">
                  <wp:extent cx="5621655" cy="30372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5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5BF" w:rsidRDefault="001E45BF"/>
    <w:sectPr w:rsidR="001E45BF">
      <w:headerReference w:type="default" r:id="rId14"/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BF" w:rsidRDefault="001E45BF">
      <w:r>
        <w:separator/>
      </w:r>
    </w:p>
  </w:endnote>
  <w:endnote w:type="continuationSeparator" w:id="0">
    <w:p w:rsidR="001E45BF" w:rsidRDefault="001E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Foo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DATE \@ "MM/dd/yy" </w:instrText>
    </w:r>
    <w:r>
      <w:rPr>
        <w:rFonts w:ascii="Verdana" w:hAnsi="Verdana"/>
        <w:sz w:val="28"/>
      </w:rPr>
      <w:fldChar w:fldCharType="separate"/>
    </w:r>
    <w:r w:rsidR="00850F13">
      <w:rPr>
        <w:rFonts w:ascii="Verdana" w:hAnsi="Verdana"/>
        <w:noProof/>
        <w:sz w:val="28"/>
      </w:rPr>
      <w:t>03/10/15</w:t>
    </w:r>
    <w:r>
      <w:rPr>
        <w:rFonts w:ascii="Verdana" w:hAnsi="Verdana"/>
        <w:sz w:val="28"/>
      </w:rPr>
      <w:fldChar w:fldCharType="end"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z w:val="28"/>
      </w:rPr>
      <w:tab/>
    </w:r>
    <w:r>
      <w:rPr>
        <w:rFonts w:ascii="Verdana" w:hAnsi="Verdana"/>
        <w:snapToGrid w:val="0"/>
        <w:sz w:val="28"/>
        <w:lang w:eastAsia="en-US"/>
      </w:rPr>
      <w:t xml:space="preserve">Page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PAGE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1608AE">
      <w:rPr>
        <w:rFonts w:ascii="Verdana" w:hAnsi="Verdana"/>
        <w:noProof/>
        <w:snapToGrid w:val="0"/>
        <w:sz w:val="28"/>
        <w:lang w:eastAsia="en-US"/>
      </w:rPr>
      <w:t>7</w:t>
    </w:r>
    <w:r>
      <w:rPr>
        <w:rFonts w:ascii="Verdana" w:hAnsi="Verdana"/>
        <w:snapToGrid w:val="0"/>
        <w:sz w:val="28"/>
        <w:lang w:eastAsia="en-US"/>
      </w:rPr>
      <w:fldChar w:fldCharType="end"/>
    </w:r>
    <w:r>
      <w:rPr>
        <w:rFonts w:ascii="Verdana" w:hAnsi="Verdana"/>
        <w:snapToGrid w:val="0"/>
        <w:sz w:val="28"/>
        <w:lang w:eastAsia="en-US"/>
      </w:rPr>
      <w:t xml:space="preserve"> of </w:t>
    </w:r>
    <w:r>
      <w:rPr>
        <w:rFonts w:ascii="Verdana" w:hAnsi="Verdana"/>
        <w:snapToGrid w:val="0"/>
        <w:sz w:val="28"/>
        <w:lang w:eastAsia="en-US"/>
      </w:rPr>
      <w:fldChar w:fldCharType="begin"/>
    </w:r>
    <w:r>
      <w:rPr>
        <w:rFonts w:ascii="Verdana" w:hAnsi="Verdana"/>
        <w:snapToGrid w:val="0"/>
        <w:sz w:val="28"/>
        <w:lang w:eastAsia="en-US"/>
      </w:rPr>
      <w:instrText xml:space="preserve"> NUMPAGES </w:instrText>
    </w:r>
    <w:r>
      <w:rPr>
        <w:rFonts w:ascii="Verdana" w:hAnsi="Verdana"/>
        <w:snapToGrid w:val="0"/>
        <w:sz w:val="28"/>
        <w:lang w:eastAsia="en-US"/>
      </w:rPr>
      <w:fldChar w:fldCharType="separate"/>
    </w:r>
    <w:r w:rsidR="001608AE">
      <w:rPr>
        <w:rFonts w:ascii="Verdana" w:hAnsi="Verdana"/>
        <w:noProof/>
        <w:snapToGrid w:val="0"/>
        <w:sz w:val="28"/>
        <w:lang w:eastAsia="en-US"/>
      </w:rPr>
      <w:t>8</w:t>
    </w:r>
    <w:r>
      <w:rPr>
        <w:rFonts w:ascii="Verdana" w:hAnsi="Verdana"/>
        <w:snapToGrid w:val="0"/>
        <w:sz w:val="28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BF" w:rsidRDefault="001E45BF">
      <w:r>
        <w:separator/>
      </w:r>
    </w:p>
  </w:footnote>
  <w:footnote w:type="continuationSeparator" w:id="0">
    <w:p w:rsidR="001E45BF" w:rsidRDefault="001E4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A4" w:rsidRDefault="001E45BF">
    <w:pPr>
      <w:pStyle w:val="Header"/>
      <w:pBdr>
        <w:top w:val="single" w:sz="4" w:space="1" w:color="auto"/>
        <w:left w:val="single" w:sz="4" w:space="4" w:color="auto"/>
        <w:bottom w:val="single" w:sz="4" w:space="11" w:color="auto"/>
        <w:right w:val="single" w:sz="4" w:space="4" w:color="auto"/>
      </w:pBdr>
      <w:jc w:val="center"/>
      <w:rPr>
        <w:rFonts w:ascii="Verdana" w:hAnsi="Verdana"/>
        <w:sz w:val="28"/>
      </w:rPr>
    </w:pPr>
    <w:r>
      <w:rPr>
        <w:rFonts w:ascii="Verdana" w:hAnsi="Verdana"/>
        <w:sz w:val="28"/>
      </w:rPr>
      <w:fldChar w:fldCharType="begin"/>
    </w:r>
    <w:r>
      <w:rPr>
        <w:rFonts w:ascii="Verdana" w:hAnsi="Verdana"/>
        <w:sz w:val="28"/>
      </w:rPr>
      <w:instrText xml:space="preserve"> REF theme \* MERGEFORMAT </w:instrText>
    </w:r>
    <w:r>
      <w:rPr>
        <w:rFonts w:ascii="Verdana" w:hAnsi="Verdana"/>
        <w:sz w:val="28"/>
      </w:rPr>
      <w:fldChar w:fldCharType="separate"/>
    </w:r>
    <w:r>
      <w:rPr>
        <w:rFonts w:ascii="Verdana" w:hAnsi="Verdana"/>
        <w:noProof/>
        <w:sz w:val="28"/>
      </w:rPr>
      <w:t>double click - enter theme description</w:t>
    </w:r>
    <w:r>
      <w:rPr>
        <w:rFonts w:ascii="Verdana" w:hAnsi="Verdana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2379"/>
    <w:multiLevelType w:val="hybridMultilevel"/>
    <w:tmpl w:val="2514CD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66344"/>
    <w:multiLevelType w:val="hybridMultilevel"/>
    <w:tmpl w:val="6590CA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C2787"/>
    <w:multiLevelType w:val="hybridMultilevel"/>
    <w:tmpl w:val="71A401A6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53DA"/>
    <w:multiLevelType w:val="hybridMultilevel"/>
    <w:tmpl w:val="375423DE"/>
    <w:lvl w:ilvl="0" w:tplc="8494C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314CF"/>
    <w:multiLevelType w:val="hybridMultilevel"/>
    <w:tmpl w:val="8EE2F02E"/>
    <w:lvl w:ilvl="0" w:tplc="F718067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330C1"/>
    <w:multiLevelType w:val="hybridMultilevel"/>
    <w:tmpl w:val="A72A8AAC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E7743"/>
    <w:multiLevelType w:val="hybridMultilevel"/>
    <w:tmpl w:val="2BB642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74326"/>
    <w:multiLevelType w:val="hybridMultilevel"/>
    <w:tmpl w:val="D084F83A"/>
    <w:lvl w:ilvl="0" w:tplc="F71806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B07C4"/>
    <w:multiLevelType w:val="hybridMultilevel"/>
    <w:tmpl w:val="A4FC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6F23"/>
    <w:multiLevelType w:val="hybridMultilevel"/>
    <w:tmpl w:val="93B28424"/>
    <w:lvl w:ilvl="0" w:tplc="6DBC54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BF"/>
    <w:rsid w:val="00087565"/>
    <w:rsid w:val="000E0F21"/>
    <w:rsid w:val="000E2EBE"/>
    <w:rsid w:val="00115A65"/>
    <w:rsid w:val="001608AE"/>
    <w:rsid w:val="001E45BF"/>
    <w:rsid w:val="001E7DDC"/>
    <w:rsid w:val="00220E80"/>
    <w:rsid w:val="002D6EAD"/>
    <w:rsid w:val="00316ABB"/>
    <w:rsid w:val="003474CF"/>
    <w:rsid w:val="003774A4"/>
    <w:rsid w:val="003C4F9C"/>
    <w:rsid w:val="00417D7F"/>
    <w:rsid w:val="00430F02"/>
    <w:rsid w:val="004C76D9"/>
    <w:rsid w:val="004C7BF3"/>
    <w:rsid w:val="005C12DF"/>
    <w:rsid w:val="006B7A08"/>
    <w:rsid w:val="00850F13"/>
    <w:rsid w:val="00897962"/>
    <w:rsid w:val="009B3D9E"/>
    <w:rsid w:val="00A75866"/>
    <w:rsid w:val="00B729BB"/>
    <w:rsid w:val="00B946F3"/>
    <w:rsid w:val="00CB7744"/>
    <w:rsid w:val="00EC6399"/>
    <w:rsid w:val="00FB38CF"/>
    <w:rsid w:val="00F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6AAD-F0D3-4ADF-B1AF-416FE465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6B1BDF3B.dotm</Template>
  <TotalTime>6</TotalTime>
  <Pages>8</Pages>
  <Words>396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Interprint, Inc.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Rizal</dc:creator>
  <cp:keywords/>
  <dc:description/>
  <cp:lastModifiedBy>Sharif, Rizal</cp:lastModifiedBy>
  <cp:revision>7</cp:revision>
  <dcterms:created xsi:type="dcterms:W3CDTF">2015-03-10T01:33:00Z</dcterms:created>
  <dcterms:modified xsi:type="dcterms:W3CDTF">2015-03-10T01:39:00Z</dcterms:modified>
</cp:coreProperties>
</file>