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74A4" w:rsidRDefault="003774A4"/>
    <w:p w:rsidR="003774A4" w:rsidRDefault="003774A4"/>
    <w:p w:rsidR="003774A4" w:rsidRDefault="003774A4"/>
    <w:p w:rsidR="003774A4" w:rsidRDefault="003774A4"/>
    <w:p w:rsidR="003774A4" w:rsidRDefault="003774A4"/>
    <w:p w:rsidR="003774A4" w:rsidRDefault="003774A4"/>
    <w:p w:rsidR="003774A4" w:rsidRDefault="003774A4"/>
    <w:p w:rsidR="003774A4" w:rsidRDefault="003774A4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38"/>
        <w:gridCol w:w="6570"/>
      </w:tblGrid>
      <w:tr w:rsidR="003774A4">
        <w:trPr>
          <w:cantSplit/>
          <w:trHeight w:val="400"/>
          <w:jc w:val="center"/>
        </w:trPr>
        <w:tc>
          <w:tcPr>
            <w:tcW w:w="3438" w:type="dxa"/>
          </w:tcPr>
          <w:p w:rsidR="003774A4" w:rsidRDefault="001E45BF">
            <w:pPr>
              <w:spacing w:line="360" w:lineRule="auto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  <w:t>Author</w:t>
            </w:r>
          </w:p>
        </w:tc>
        <w:tc>
          <w:tcPr>
            <w:tcW w:w="6570" w:type="dxa"/>
          </w:tcPr>
          <w:p w:rsidR="003774A4" w:rsidRDefault="002D6EAD">
            <w:pPr>
              <w:spacing w:line="360" w:lineRule="auto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  <w:t>Rizal Sharif</w:t>
            </w:r>
          </w:p>
        </w:tc>
      </w:tr>
      <w:tr w:rsidR="003774A4">
        <w:trPr>
          <w:cantSplit/>
          <w:trHeight w:val="400"/>
          <w:jc w:val="center"/>
        </w:trPr>
        <w:tc>
          <w:tcPr>
            <w:tcW w:w="3438" w:type="dxa"/>
          </w:tcPr>
          <w:p w:rsidR="003774A4" w:rsidRDefault="002D6EAD">
            <w:pPr>
              <w:spacing w:line="360" w:lineRule="auto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  <w:t>Name</w:t>
            </w:r>
          </w:p>
        </w:tc>
        <w:tc>
          <w:tcPr>
            <w:tcW w:w="6570" w:type="dxa"/>
          </w:tcPr>
          <w:p w:rsidR="003774A4" w:rsidRDefault="002D6EAD">
            <w:pPr>
              <w:spacing w:line="360" w:lineRule="auto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  <w:t>APE System</w:t>
            </w:r>
          </w:p>
        </w:tc>
      </w:tr>
      <w:tr w:rsidR="003774A4">
        <w:trPr>
          <w:cantSplit/>
          <w:trHeight w:val="400"/>
          <w:jc w:val="center"/>
        </w:trPr>
        <w:tc>
          <w:tcPr>
            <w:tcW w:w="3438" w:type="dxa"/>
          </w:tcPr>
          <w:p w:rsidR="003774A4" w:rsidRDefault="001608AE">
            <w:pPr>
              <w:spacing w:line="360" w:lineRule="auto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  <w:t>Title</w:t>
            </w:r>
          </w:p>
        </w:tc>
        <w:tc>
          <w:tcPr>
            <w:tcW w:w="6570" w:type="dxa"/>
          </w:tcPr>
          <w:p w:rsidR="003774A4" w:rsidRDefault="002D6EAD" w:rsidP="00AB4290">
            <w:pPr>
              <w:spacing w:line="360" w:lineRule="auto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  <w:t>Initial Test summary</w:t>
            </w:r>
            <w:r w:rsidR="00AB4290">
              <w:rPr>
                <w:rFonts w:ascii="Verdana" w:hAnsi="Verdana"/>
                <w:sz w:val="28"/>
              </w:rPr>
              <w:t xml:space="preserve"> v2</w:t>
            </w:r>
          </w:p>
        </w:tc>
      </w:tr>
      <w:tr w:rsidR="003774A4">
        <w:trPr>
          <w:cantSplit/>
          <w:trHeight w:val="400"/>
          <w:jc w:val="center"/>
        </w:trPr>
        <w:tc>
          <w:tcPr>
            <w:tcW w:w="3438" w:type="dxa"/>
          </w:tcPr>
          <w:p w:rsidR="003774A4" w:rsidRDefault="002D6EAD">
            <w:pPr>
              <w:spacing w:line="360" w:lineRule="auto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  <w:t>Date</w:t>
            </w:r>
          </w:p>
        </w:tc>
        <w:tc>
          <w:tcPr>
            <w:tcW w:w="6570" w:type="dxa"/>
          </w:tcPr>
          <w:p w:rsidR="003774A4" w:rsidRDefault="002D6EAD" w:rsidP="00DA5E18">
            <w:pPr>
              <w:spacing w:line="360" w:lineRule="auto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  <w:t>1</w:t>
            </w:r>
            <w:r w:rsidR="00DA5E18">
              <w:rPr>
                <w:rFonts w:ascii="Verdana" w:hAnsi="Verdana"/>
                <w:sz w:val="28"/>
              </w:rPr>
              <w:t>1</w:t>
            </w:r>
            <w:r>
              <w:rPr>
                <w:rFonts w:ascii="Verdana" w:hAnsi="Verdana"/>
                <w:sz w:val="28"/>
              </w:rPr>
              <w:t>.03.2015</w:t>
            </w:r>
          </w:p>
        </w:tc>
      </w:tr>
    </w:tbl>
    <w:p w:rsidR="003774A4" w:rsidRDefault="001E45BF">
      <w:r>
        <w:br w:type="page"/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30"/>
        <w:gridCol w:w="9069"/>
      </w:tblGrid>
      <w:tr w:rsidR="003774A4">
        <w:trPr>
          <w:cantSplit/>
          <w:trHeight w:val="8810"/>
          <w:jc w:val="center"/>
        </w:trPr>
        <w:tc>
          <w:tcPr>
            <w:tcW w:w="3130" w:type="dxa"/>
          </w:tcPr>
          <w:p w:rsidR="00EC6399" w:rsidRPr="00951C1D" w:rsidRDefault="00FC02E5" w:rsidP="00FC02E5">
            <w:pPr>
              <w:rPr>
                <w:b/>
              </w:rPr>
            </w:pPr>
            <w:r w:rsidRPr="00951C1D">
              <w:rPr>
                <w:b/>
              </w:rPr>
              <w:lastRenderedPageBreak/>
              <w:t>Job Order - Details</w:t>
            </w:r>
          </w:p>
          <w:p w:rsidR="00FC02E5" w:rsidRDefault="00FC02E5" w:rsidP="00FC02E5"/>
          <w:p w:rsidR="00FC02E5" w:rsidRDefault="00FC02E5" w:rsidP="00DA5E18">
            <w:pPr>
              <w:pStyle w:val="ListParagraph"/>
              <w:numPr>
                <w:ilvl w:val="0"/>
                <w:numId w:val="11"/>
              </w:numPr>
              <w:ind w:left="313" w:hanging="284"/>
            </w:pPr>
            <w:r>
              <w:t>Root Job No</w:t>
            </w:r>
          </w:p>
          <w:p w:rsidR="00FC02E5" w:rsidRDefault="00DA5E18" w:rsidP="00DA5E18">
            <w:pPr>
              <w:pStyle w:val="ListParagraph"/>
              <w:ind w:left="313" w:hanging="284"/>
            </w:pPr>
            <w:r>
              <w:t xml:space="preserve">      When we move to this</w:t>
            </w:r>
            <w:r w:rsidR="00FC02E5">
              <w:t xml:space="preserve"> system, we need to have an option to </w:t>
            </w:r>
            <w:r>
              <w:t>manually key</w:t>
            </w:r>
            <w:r w:rsidR="00FC02E5">
              <w:t>-in the root job no and revision no. that refers to the root job in the old system.</w:t>
            </w:r>
          </w:p>
          <w:p w:rsidR="00FC02E5" w:rsidRDefault="00FC02E5" w:rsidP="00DA5E18">
            <w:pPr>
              <w:pStyle w:val="ListParagraph"/>
              <w:ind w:left="313" w:hanging="284"/>
            </w:pPr>
          </w:p>
          <w:p w:rsidR="00FC02E5" w:rsidRDefault="00DA5E18" w:rsidP="00DA5E18">
            <w:pPr>
              <w:pStyle w:val="ListParagraph"/>
              <w:numPr>
                <w:ilvl w:val="0"/>
                <w:numId w:val="11"/>
              </w:numPr>
              <w:ind w:left="313" w:hanging="284"/>
            </w:pPr>
            <w:r>
              <w:t>Cannot</w:t>
            </w:r>
            <w:r w:rsidR="00FC02E5">
              <w:t xml:space="preserve"> key-in customer PO (option has been grey</w:t>
            </w:r>
            <w:r>
              <w:t>ed</w:t>
            </w:r>
            <w:r w:rsidR="00FC02E5">
              <w:t>-out)</w:t>
            </w:r>
          </w:p>
          <w:p w:rsidR="00AB4290" w:rsidRDefault="00AB4290" w:rsidP="00DA5E18">
            <w:pPr>
              <w:pStyle w:val="ListParagraph"/>
              <w:ind w:left="313" w:hanging="284"/>
            </w:pPr>
          </w:p>
          <w:p w:rsidR="00FC02E5" w:rsidRDefault="00FC02E5" w:rsidP="00DA5E18">
            <w:pPr>
              <w:pStyle w:val="ListParagraph"/>
              <w:numPr>
                <w:ilvl w:val="0"/>
                <w:numId w:val="11"/>
              </w:numPr>
              <w:ind w:left="313" w:hanging="284"/>
            </w:pPr>
            <w:r>
              <w:t>Job Barcode</w:t>
            </w:r>
          </w:p>
          <w:p w:rsidR="00FC02E5" w:rsidRDefault="00FC02E5" w:rsidP="00DA5E18">
            <w:pPr>
              <w:pStyle w:val="ListParagraph"/>
              <w:numPr>
                <w:ilvl w:val="0"/>
                <w:numId w:val="12"/>
              </w:numPr>
              <w:ind w:left="313" w:hanging="284"/>
            </w:pPr>
            <w:r>
              <w:t>Please change to this format “1503-00003”</w:t>
            </w:r>
          </w:p>
          <w:p w:rsidR="00FC02E5" w:rsidRDefault="00FC02E5" w:rsidP="00FC02E5">
            <w:pPr>
              <w:ind w:left="720"/>
            </w:pPr>
          </w:p>
          <w:p w:rsidR="00FC02E5" w:rsidRDefault="00FC02E5" w:rsidP="00FC02E5"/>
          <w:p w:rsidR="00FC02E5" w:rsidRDefault="00FC02E5" w:rsidP="00FC02E5">
            <w:pPr>
              <w:pStyle w:val="ListParagraph"/>
            </w:pPr>
          </w:p>
          <w:p w:rsidR="00FC02E5" w:rsidRDefault="00FC02E5" w:rsidP="00FC02E5">
            <w:pPr>
              <w:pStyle w:val="ListParagraph"/>
            </w:pPr>
          </w:p>
          <w:p w:rsidR="00EC6399" w:rsidRDefault="00EC6399" w:rsidP="00115A65">
            <w:pPr>
              <w:ind w:left="360"/>
            </w:pPr>
          </w:p>
        </w:tc>
        <w:tc>
          <w:tcPr>
            <w:tcW w:w="9069" w:type="dxa"/>
          </w:tcPr>
          <w:p w:rsidR="00A75866" w:rsidRDefault="00A75866">
            <w:pPr>
              <w:rPr>
                <w:noProof/>
                <w:lang w:val="en-GB"/>
              </w:rPr>
            </w:pPr>
          </w:p>
          <w:p w:rsidR="003774A4" w:rsidRDefault="00FC02E5">
            <w:r>
              <w:rPr>
                <w:noProof/>
                <w:lang w:val="en-GB"/>
              </w:rPr>
              <w:drawing>
                <wp:inline distT="0" distB="0" distL="0" distR="0" wp14:anchorId="3842DFF6" wp14:editId="13353FDB">
                  <wp:extent cx="5621655" cy="303276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21655" cy="3032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774A4">
        <w:trPr>
          <w:cantSplit/>
          <w:trHeight w:val="8810"/>
          <w:jc w:val="center"/>
        </w:trPr>
        <w:tc>
          <w:tcPr>
            <w:tcW w:w="3130" w:type="dxa"/>
          </w:tcPr>
          <w:p w:rsidR="00EC6399" w:rsidRPr="00820FEF" w:rsidRDefault="00FC02E5" w:rsidP="00087565">
            <w:pPr>
              <w:ind w:left="313" w:hanging="313"/>
              <w:rPr>
                <w:b/>
                <w:sz w:val="18"/>
                <w:szCs w:val="18"/>
              </w:rPr>
            </w:pPr>
            <w:r w:rsidRPr="00820FEF">
              <w:rPr>
                <w:b/>
                <w:sz w:val="18"/>
                <w:szCs w:val="18"/>
              </w:rPr>
              <w:lastRenderedPageBreak/>
              <w:t>Job Order – Job Sheet</w:t>
            </w:r>
          </w:p>
          <w:p w:rsidR="00FC02E5" w:rsidRPr="00820FEF" w:rsidRDefault="00FC02E5" w:rsidP="00087565">
            <w:pPr>
              <w:ind w:left="313" w:hanging="313"/>
              <w:rPr>
                <w:sz w:val="18"/>
                <w:szCs w:val="18"/>
              </w:rPr>
            </w:pPr>
          </w:p>
          <w:p w:rsidR="00381A54" w:rsidRPr="00820FEF" w:rsidRDefault="00381A54" w:rsidP="00DA5E18">
            <w:pPr>
              <w:ind w:left="29"/>
              <w:rPr>
                <w:sz w:val="18"/>
                <w:szCs w:val="18"/>
              </w:rPr>
            </w:pPr>
            <w:r w:rsidRPr="00820FEF">
              <w:rPr>
                <w:sz w:val="18"/>
                <w:szCs w:val="18"/>
              </w:rPr>
              <w:t>My earlier response is cylinder must be key-in manually in this cylinder no. field. However, after further confirmation</w:t>
            </w:r>
            <w:r w:rsidR="00DA5E18" w:rsidRPr="00820FEF">
              <w:rPr>
                <w:sz w:val="18"/>
                <w:szCs w:val="18"/>
              </w:rPr>
              <w:t xml:space="preserve"> with the users from Flexible </w:t>
            </w:r>
            <w:proofErr w:type="spellStart"/>
            <w:r w:rsidR="00DA5E18" w:rsidRPr="00820FEF">
              <w:rPr>
                <w:sz w:val="18"/>
                <w:szCs w:val="18"/>
              </w:rPr>
              <w:t>Pkg</w:t>
            </w:r>
            <w:proofErr w:type="spellEnd"/>
            <w:r w:rsidR="00DA5E18" w:rsidRPr="00820FEF">
              <w:rPr>
                <w:sz w:val="18"/>
                <w:szCs w:val="18"/>
              </w:rPr>
              <w:t xml:space="preserve"> side, there is a changes required.</w:t>
            </w:r>
          </w:p>
          <w:p w:rsidR="00381A54" w:rsidRPr="00820FEF" w:rsidRDefault="00381A54" w:rsidP="00087565">
            <w:pPr>
              <w:ind w:left="313" w:hanging="313"/>
              <w:rPr>
                <w:sz w:val="18"/>
                <w:szCs w:val="18"/>
              </w:rPr>
            </w:pPr>
          </w:p>
          <w:p w:rsidR="00DA5E18" w:rsidRPr="00820FEF" w:rsidRDefault="00DA5E18" w:rsidP="00DA5E18">
            <w:pPr>
              <w:rPr>
                <w:b/>
                <w:sz w:val="18"/>
                <w:szCs w:val="18"/>
                <w:u w:val="single"/>
              </w:rPr>
            </w:pPr>
            <w:r w:rsidRPr="00820FEF">
              <w:rPr>
                <w:b/>
                <w:sz w:val="18"/>
                <w:szCs w:val="18"/>
                <w:u w:val="single"/>
              </w:rPr>
              <w:t>For Tobacco</w:t>
            </w:r>
          </w:p>
          <w:p w:rsidR="00DA5E18" w:rsidRPr="00820FEF" w:rsidRDefault="00DA5E18" w:rsidP="00DA5E18">
            <w:pPr>
              <w:rPr>
                <w:sz w:val="18"/>
                <w:szCs w:val="18"/>
              </w:rPr>
            </w:pPr>
          </w:p>
          <w:p w:rsidR="00381A54" w:rsidRPr="00820FEF" w:rsidRDefault="00DA5E18" w:rsidP="00DA5E18">
            <w:pPr>
              <w:rPr>
                <w:sz w:val="18"/>
                <w:szCs w:val="18"/>
              </w:rPr>
            </w:pPr>
            <w:r w:rsidRPr="00820FEF">
              <w:rPr>
                <w:sz w:val="18"/>
                <w:szCs w:val="18"/>
              </w:rPr>
              <w:t>U</w:t>
            </w:r>
            <w:r w:rsidR="00381A54" w:rsidRPr="00820FEF">
              <w:rPr>
                <w:sz w:val="18"/>
                <w:szCs w:val="18"/>
              </w:rPr>
              <w:t>ser need</w:t>
            </w:r>
            <w:r w:rsidRPr="00820FEF">
              <w:rPr>
                <w:sz w:val="18"/>
                <w:szCs w:val="18"/>
              </w:rPr>
              <w:t>s</w:t>
            </w:r>
            <w:r w:rsidR="00381A54" w:rsidRPr="00820FEF">
              <w:rPr>
                <w:sz w:val="18"/>
                <w:szCs w:val="18"/>
              </w:rPr>
              <w:t xml:space="preserve"> to key-in the </w:t>
            </w:r>
            <w:r w:rsidRPr="00820FEF">
              <w:rPr>
                <w:sz w:val="18"/>
                <w:szCs w:val="18"/>
              </w:rPr>
              <w:t>C</w:t>
            </w:r>
            <w:r w:rsidR="00381A54" w:rsidRPr="00820FEF">
              <w:rPr>
                <w:sz w:val="18"/>
                <w:szCs w:val="18"/>
              </w:rPr>
              <w:t>ylin</w:t>
            </w:r>
            <w:r w:rsidRPr="00820FEF">
              <w:rPr>
                <w:sz w:val="18"/>
                <w:szCs w:val="18"/>
              </w:rPr>
              <w:t xml:space="preserve">der code and </w:t>
            </w:r>
            <w:proofErr w:type="spellStart"/>
            <w:r w:rsidRPr="00820FEF">
              <w:rPr>
                <w:sz w:val="18"/>
                <w:szCs w:val="18"/>
              </w:rPr>
              <w:t>Cust</w:t>
            </w:r>
            <w:proofErr w:type="spellEnd"/>
            <w:r w:rsidRPr="00820FEF">
              <w:rPr>
                <w:sz w:val="18"/>
                <w:szCs w:val="18"/>
              </w:rPr>
              <w:t>. Cylinder ID m</w:t>
            </w:r>
            <w:r w:rsidR="00381A54" w:rsidRPr="00820FEF">
              <w:rPr>
                <w:sz w:val="18"/>
                <w:szCs w:val="18"/>
              </w:rPr>
              <w:t>anually</w:t>
            </w:r>
            <w:r w:rsidRPr="00820FEF">
              <w:rPr>
                <w:sz w:val="18"/>
                <w:szCs w:val="18"/>
              </w:rPr>
              <w:t>.</w:t>
            </w:r>
          </w:p>
          <w:p w:rsidR="00381A54" w:rsidRPr="00820FEF" w:rsidRDefault="00381A54" w:rsidP="00087565">
            <w:pPr>
              <w:ind w:left="313" w:hanging="313"/>
              <w:rPr>
                <w:sz w:val="18"/>
                <w:szCs w:val="18"/>
              </w:rPr>
            </w:pPr>
          </w:p>
          <w:p w:rsidR="00381A54" w:rsidRPr="00820FEF" w:rsidRDefault="00381A54" w:rsidP="00087565">
            <w:pPr>
              <w:ind w:left="313" w:hanging="313"/>
              <w:rPr>
                <w:b/>
                <w:sz w:val="18"/>
                <w:szCs w:val="18"/>
                <w:u w:val="single"/>
              </w:rPr>
            </w:pPr>
            <w:r w:rsidRPr="00820FEF">
              <w:rPr>
                <w:b/>
                <w:sz w:val="18"/>
                <w:szCs w:val="18"/>
                <w:u w:val="single"/>
              </w:rPr>
              <w:t>For Flexible Packaging.</w:t>
            </w:r>
          </w:p>
          <w:p w:rsidR="00381A54" w:rsidRPr="00820FEF" w:rsidRDefault="00381A54" w:rsidP="00087565">
            <w:pPr>
              <w:ind w:left="313" w:hanging="313"/>
              <w:rPr>
                <w:sz w:val="18"/>
                <w:szCs w:val="18"/>
              </w:rPr>
            </w:pPr>
          </w:p>
          <w:p w:rsidR="00FC02E5" w:rsidRPr="00820FEF" w:rsidRDefault="00381A54" w:rsidP="00DA5E18">
            <w:pPr>
              <w:rPr>
                <w:sz w:val="18"/>
                <w:szCs w:val="18"/>
              </w:rPr>
            </w:pPr>
            <w:r w:rsidRPr="00820FEF">
              <w:rPr>
                <w:sz w:val="18"/>
                <w:szCs w:val="18"/>
              </w:rPr>
              <w:t xml:space="preserve">User can </w:t>
            </w:r>
            <w:r w:rsidR="00FC02E5" w:rsidRPr="00820FEF">
              <w:rPr>
                <w:sz w:val="18"/>
                <w:szCs w:val="18"/>
              </w:rPr>
              <w:t>automatically generates Cylinder No</w:t>
            </w:r>
            <w:r w:rsidR="00951C1D">
              <w:rPr>
                <w:sz w:val="18"/>
                <w:szCs w:val="18"/>
              </w:rPr>
              <w:t>.</w:t>
            </w:r>
            <w:r w:rsidR="00FC02E5" w:rsidRPr="00820FEF">
              <w:rPr>
                <w:sz w:val="18"/>
                <w:szCs w:val="18"/>
              </w:rPr>
              <w:t xml:space="preserve"> based on </w:t>
            </w:r>
            <w:r w:rsidRPr="00820FEF">
              <w:rPr>
                <w:sz w:val="18"/>
                <w:szCs w:val="18"/>
              </w:rPr>
              <w:t>the</w:t>
            </w:r>
            <w:r w:rsidR="00FC02E5" w:rsidRPr="00820FEF">
              <w:rPr>
                <w:sz w:val="18"/>
                <w:szCs w:val="18"/>
              </w:rPr>
              <w:t xml:space="preserve"> format</w:t>
            </w:r>
            <w:r w:rsidRPr="00820FEF">
              <w:rPr>
                <w:sz w:val="18"/>
                <w:szCs w:val="18"/>
              </w:rPr>
              <w:t xml:space="preserve"> below when the </w:t>
            </w:r>
            <w:proofErr w:type="spellStart"/>
            <w:r w:rsidRPr="00820FEF">
              <w:rPr>
                <w:sz w:val="18"/>
                <w:szCs w:val="18"/>
              </w:rPr>
              <w:t>ste</w:t>
            </w:r>
            <w:r w:rsidR="00820FEF">
              <w:rPr>
                <w:sz w:val="18"/>
                <w:szCs w:val="18"/>
              </w:rPr>
              <w:t>elbase</w:t>
            </w:r>
            <w:proofErr w:type="spellEnd"/>
            <w:r w:rsidR="00820FEF">
              <w:rPr>
                <w:sz w:val="18"/>
                <w:szCs w:val="18"/>
              </w:rPr>
              <w:t xml:space="preserve"> is “NEW”</w:t>
            </w:r>
          </w:p>
          <w:p w:rsidR="00AB4290" w:rsidRPr="00820FEF" w:rsidRDefault="00AB4290" w:rsidP="00DA5E18">
            <w:pPr>
              <w:rPr>
                <w:sz w:val="18"/>
                <w:szCs w:val="18"/>
              </w:rPr>
            </w:pPr>
            <w:r w:rsidRPr="00820FEF">
              <w:rPr>
                <w:sz w:val="18"/>
                <w:szCs w:val="18"/>
              </w:rPr>
              <w:t>BEM- Customer short code</w:t>
            </w:r>
          </w:p>
          <w:p w:rsidR="00AB4290" w:rsidRPr="00820FEF" w:rsidRDefault="00AB4290" w:rsidP="00DA5E18">
            <w:pPr>
              <w:rPr>
                <w:sz w:val="18"/>
                <w:szCs w:val="18"/>
              </w:rPr>
            </w:pPr>
            <w:r w:rsidRPr="00820FEF">
              <w:rPr>
                <w:sz w:val="18"/>
                <w:szCs w:val="18"/>
              </w:rPr>
              <w:t>000001- Cylinder No.</w:t>
            </w:r>
          </w:p>
          <w:p w:rsidR="00AB4290" w:rsidRPr="00820FEF" w:rsidRDefault="00AB4290" w:rsidP="00381A54">
            <w:pPr>
              <w:pStyle w:val="ListParagraph"/>
              <w:rPr>
                <w:sz w:val="18"/>
                <w:szCs w:val="18"/>
              </w:rPr>
            </w:pPr>
          </w:p>
          <w:p w:rsidR="00DA5E18" w:rsidRPr="00820FEF" w:rsidRDefault="00DA5E18" w:rsidP="00DA5E18">
            <w:pPr>
              <w:rPr>
                <w:sz w:val="18"/>
                <w:szCs w:val="18"/>
              </w:rPr>
            </w:pPr>
            <w:r w:rsidRPr="00820FEF">
              <w:rPr>
                <w:sz w:val="18"/>
                <w:szCs w:val="18"/>
              </w:rPr>
              <w:t xml:space="preserve">However, this column can </w:t>
            </w:r>
            <w:r w:rsidR="00820FEF">
              <w:rPr>
                <w:sz w:val="18"/>
                <w:szCs w:val="18"/>
              </w:rPr>
              <w:t>also be</w:t>
            </w:r>
            <w:r w:rsidRPr="00820FEF">
              <w:rPr>
                <w:sz w:val="18"/>
                <w:szCs w:val="18"/>
              </w:rPr>
              <w:t xml:space="preserve"> </w:t>
            </w:r>
            <w:r w:rsidRPr="00820FEF">
              <w:rPr>
                <w:b/>
                <w:sz w:val="18"/>
                <w:szCs w:val="18"/>
              </w:rPr>
              <w:t>edited</w:t>
            </w:r>
            <w:r w:rsidR="00820FEF">
              <w:rPr>
                <w:sz w:val="18"/>
                <w:szCs w:val="18"/>
              </w:rPr>
              <w:t xml:space="preserve"> manually</w:t>
            </w:r>
          </w:p>
          <w:p w:rsidR="00DA5E18" w:rsidRPr="00820FEF" w:rsidRDefault="00DA5E18" w:rsidP="00DA5E18">
            <w:pPr>
              <w:rPr>
                <w:sz w:val="18"/>
                <w:szCs w:val="18"/>
              </w:rPr>
            </w:pPr>
          </w:p>
          <w:p w:rsidR="00381A54" w:rsidRPr="00820FEF" w:rsidRDefault="00381A54" w:rsidP="00381A54">
            <w:pPr>
              <w:rPr>
                <w:sz w:val="18"/>
                <w:szCs w:val="18"/>
              </w:rPr>
            </w:pPr>
            <w:proofErr w:type="spellStart"/>
            <w:r w:rsidRPr="00820FEF">
              <w:rPr>
                <w:sz w:val="18"/>
                <w:szCs w:val="18"/>
                <w:u w:val="single"/>
              </w:rPr>
              <w:t>Sq</w:t>
            </w:r>
            <w:proofErr w:type="spellEnd"/>
            <w:r w:rsidRPr="00820FEF">
              <w:rPr>
                <w:sz w:val="18"/>
                <w:szCs w:val="18"/>
              </w:rPr>
              <w:t xml:space="preserve"> </w:t>
            </w:r>
            <w:r w:rsidRPr="00820FEF">
              <w:rPr>
                <w:sz w:val="18"/>
                <w:szCs w:val="18"/>
                <w:u w:val="single"/>
              </w:rPr>
              <w:t>Cylinder No</w:t>
            </w:r>
            <w:r w:rsidRPr="00820FEF">
              <w:rPr>
                <w:sz w:val="18"/>
                <w:szCs w:val="18"/>
              </w:rPr>
              <w:t xml:space="preserve">    </w:t>
            </w:r>
            <w:proofErr w:type="spellStart"/>
            <w:r w:rsidRPr="00820FEF">
              <w:rPr>
                <w:sz w:val="18"/>
                <w:szCs w:val="18"/>
                <w:u w:val="single"/>
              </w:rPr>
              <w:t>Steelbase</w:t>
            </w:r>
            <w:proofErr w:type="spellEnd"/>
          </w:p>
          <w:p w:rsidR="00381A54" w:rsidRPr="00820FEF" w:rsidRDefault="00381A54" w:rsidP="00FC02E5">
            <w:pPr>
              <w:rPr>
                <w:sz w:val="18"/>
                <w:szCs w:val="18"/>
              </w:rPr>
            </w:pPr>
            <w:r w:rsidRPr="00820FEF">
              <w:rPr>
                <w:sz w:val="18"/>
                <w:szCs w:val="18"/>
              </w:rPr>
              <w:t xml:space="preserve">1   </w:t>
            </w:r>
            <w:r w:rsidR="00FC02E5" w:rsidRPr="00820FEF">
              <w:rPr>
                <w:sz w:val="18"/>
                <w:szCs w:val="18"/>
              </w:rPr>
              <w:t>BEM000001</w:t>
            </w:r>
            <w:r w:rsidRPr="00820FEF">
              <w:rPr>
                <w:sz w:val="18"/>
                <w:szCs w:val="18"/>
              </w:rPr>
              <w:t xml:space="preserve">    (new)</w:t>
            </w:r>
          </w:p>
          <w:p w:rsidR="00381A54" w:rsidRPr="00820FEF" w:rsidRDefault="00381A54" w:rsidP="00FC02E5">
            <w:pPr>
              <w:rPr>
                <w:sz w:val="18"/>
                <w:szCs w:val="18"/>
              </w:rPr>
            </w:pPr>
            <w:r w:rsidRPr="00820FEF">
              <w:rPr>
                <w:sz w:val="18"/>
                <w:szCs w:val="18"/>
              </w:rPr>
              <w:t>2   BEM000002    (new)</w:t>
            </w:r>
          </w:p>
          <w:p w:rsidR="00381A54" w:rsidRPr="00820FEF" w:rsidRDefault="00381A54" w:rsidP="00FC02E5">
            <w:pPr>
              <w:rPr>
                <w:sz w:val="18"/>
                <w:szCs w:val="18"/>
              </w:rPr>
            </w:pPr>
            <w:r w:rsidRPr="00820FEF">
              <w:rPr>
                <w:sz w:val="18"/>
                <w:szCs w:val="18"/>
              </w:rPr>
              <w:t>3   Empty              (old)</w:t>
            </w:r>
          </w:p>
          <w:p w:rsidR="00381A54" w:rsidRPr="00820FEF" w:rsidRDefault="00381A54" w:rsidP="00FC02E5">
            <w:pPr>
              <w:rPr>
                <w:sz w:val="18"/>
                <w:szCs w:val="18"/>
              </w:rPr>
            </w:pPr>
            <w:r w:rsidRPr="00820FEF">
              <w:rPr>
                <w:sz w:val="18"/>
                <w:szCs w:val="18"/>
              </w:rPr>
              <w:t>4   BEM 000003   (new)</w:t>
            </w:r>
          </w:p>
          <w:p w:rsidR="00FC02E5" w:rsidRPr="00820FEF" w:rsidRDefault="00381A54" w:rsidP="00FC02E5">
            <w:pPr>
              <w:rPr>
                <w:sz w:val="18"/>
                <w:szCs w:val="18"/>
              </w:rPr>
            </w:pPr>
            <w:r w:rsidRPr="00820FEF">
              <w:rPr>
                <w:sz w:val="18"/>
                <w:szCs w:val="18"/>
              </w:rPr>
              <w:t xml:space="preserve"> </w:t>
            </w:r>
          </w:p>
          <w:p w:rsidR="00FC02E5" w:rsidRPr="00820FEF" w:rsidRDefault="00381A54" w:rsidP="00FC02E5">
            <w:pPr>
              <w:rPr>
                <w:sz w:val="18"/>
                <w:szCs w:val="18"/>
              </w:rPr>
            </w:pPr>
            <w:r w:rsidRPr="00820FEF">
              <w:rPr>
                <w:sz w:val="18"/>
                <w:szCs w:val="18"/>
              </w:rPr>
              <w:t>The cylinder number will be carried forward</w:t>
            </w:r>
            <w:r w:rsidR="00AB4290" w:rsidRPr="00820FEF">
              <w:rPr>
                <w:sz w:val="18"/>
                <w:szCs w:val="18"/>
              </w:rPr>
              <w:t xml:space="preserve"> in sequence</w:t>
            </w:r>
            <w:r w:rsidRPr="00820FEF">
              <w:rPr>
                <w:sz w:val="18"/>
                <w:szCs w:val="18"/>
              </w:rPr>
              <w:t xml:space="preserve"> to the next Job from the same company.</w:t>
            </w:r>
          </w:p>
          <w:p w:rsidR="00820FEF" w:rsidRPr="00820FEF" w:rsidRDefault="00820FEF" w:rsidP="00381A54">
            <w:pPr>
              <w:rPr>
                <w:sz w:val="18"/>
                <w:szCs w:val="18"/>
                <w:u w:val="single"/>
              </w:rPr>
            </w:pPr>
          </w:p>
          <w:p w:rsidR="00381A54" w:rsidRPr="00820FEF" w:rsidRDefault="00381A54" w:rsidP="00381A54">
            <w:pPr>
              <w:rPr>
                <w:sz w:val="18"/>
                <w:szCs w:val="18"/>
              </w:rPr>
            </w:pPr>
            <w:proofErr w:type="spellStart"/>
            <w:r w:rsidRPr="00820FEF">
              <w:rPr>
                <w:sz w:val="18"/>
                <w:szCs w:val="18"/>
                <w:u w:val="single"/>
              </w:rPr>
              <w:t>Sq</w:t>
            </w:r>
            <w:proofErr w:type="spellEnd"/>
            <w:r w:rsidRPr="00820FEF">
              <w:rPr>
                <w:sz w:val="18"/>
                <w:szCs w:val="18"/>
              </w:rPr>
              <w:t xml:space="preserve"> </w:t>
            </w:r>
            <w:r w:rsidRPr="00820FEF">
              <w:rPr>
                <w:sz w:val="18"/>
                <w:szCs w:val="18"/>
                <w:u w:val="single"/>
              </w:rPr>
              <w:t>Cylinder No</w:t>
            </w:r>
            <w:r w:rsidRPr="00820FEF">
              <w:rPr>
                <w:sz w:val="18"/>
                <w:szCs w:val="18"/>
              </w:rPr>
              <w:t xml:space="preserve">      </w:t>
            </w:r>
            <w:proofErr w:type="spellStart"/>
            <w:r w:rsidRPr="00820FEF">
              <w:rPr>
                <w:sz w:val="18"/>
                <w:szCs w:val="18"/>
                <w:u w:val="single"/>
              </w:rPr>
              <w:t>Steelbase</w:t>
            </w:r>
            <w:proofErr w:type="spellEnd"/>
          </w:p>
          <w:p w:rsidR="00381A54" w:rsidRPr="00820FEF" w:rsidRDefault="00381A54" w:rsidP="00381A54">
            <w:pPr>
              <w:rPr>
                <w:sz w:val="18"/>
                <w:szCs w:val="18"/>
              </w:rPr>
            </w:pPr>
            <w:r w:rsidRPr="00820FEF">
              <w:rPr>
                <w:sz w:val="18"/>
                <w:szCs w:val="18"/>
              </w:rPr>
              <w:t>1   Empty                (old)</w:t>
            </w:r>
          </w:p>
          <w:p w:rsidR="00381A54" w:rsidRPr="00820FEF" w:rsidRDefault="00381A54" w:rsidP="00381A54">
            <w:pPr>
              <w:rPr>
                <w:sz w:val="18"/>
                <w:szCs w:val="18"/>
              </w:rPr>
            </w:pPr>
            <w:r w:rsidRPr="00820FEF">
              <w:rPr>
                <w:sz w:val="18"/>
                <w:szCs w:val="18"/>
              </w:rPr>
              <w:t>2   BEM000004      (new)</w:t>
            </w:r>
          </w:p>
          <w:p w:rsidR="00381A54" w:rsidRPr="00820FEF" w:rsidRDefault="00381A54" w:rsidP="00381A54">
            <w:pPr>
              <w:rPr>
                <w:sz w:val="18"/>
                <w:szCs w:val="18"/>
              </w:rPr>
            </w:pPr>
            <w:r w:rsidRPr="00820FEF">
              <w:rPr>
                <w:sz w:val="18"/>
                <w:szCs w:val="18"/>
              </w:rPr>
              <w:t>3   Empty                (old)</w:t>
            </w:r>
          </w:p>
          <w:p w:rsidR="00381A54" w:rsidRPr="00820FEF" w:rsidRDefault="00381A54" w:rsidP="00381A54">
            <w:pPr>
              <w:rPr>
                <w:sz w:val="18"/>
                <w:szCs w:val="18"/>
              </w:rPr>
            </w:pPr>
            <w:r w:rsidRPr="00820FEF">
              <w:rPr>
                <w:sz w:val="18"/>
                <w:szCs w:val="18"/>
              </w:rPr>
              <w:t>4   BEM 000005     (new)</w:t>
            </w:r>
          </w:p>
          <w:p w:rsidR="00951C1D" w:rsidRPr="00951C1D" w:rsidRDefault="00951C1D" w:rsidP="00FC02E5">
            <w:pPr>
              <w:rPr>
                <w:sz w:val="18"/>
                <w:szCs w:val="18"/>
              </w:rPr>
            </w:pPr>
          </w:p>
          <w:p w:rsidR="00381A54" w:rsidRDefault="00951C1D" w:rsidP="00FC02E5">
            <w:pPr>
              <w:rPr>
                <w:sz w:val="18"/>
                <w:szCs w:val="18"/>
              </w:rPr>
            </w:pPr>
            <w:proofErr w:type="spellStart"/>
            <w:r w:rsidRPr="00951C1D">
              <w:rPr>
                <w:sz w:val="18"/>
                <w:szCs w:val="18"/>
              </w:rPr>
              <w:t>Cust</w:t>
            </w:r>
            <w:proofErr w:type="spellEnd"/>
            <w:r w:rsidRPr="00951C1D">
              <w:rPr>
                <w:sz w:val="18"/>
                <w:szCs w:val="18"/>
              </w:rPr>
              <w:t xml:space="preserve">. </w:t>
            </w:r>
            <w:proofErr w:type="spellStart"/>
            <w:r w:rsidRPr="00951C1D">
              <w:rPr>
                <w:sz w:val="18"/>
                <w:szCs w:val="18"/>
              </w:rPr>
              <w:t>Cyl</w:t>
            </w:r>
            <w:proofErr w:type="spellEnd"/>
            <w:r w:rsidRPr="00951C1D">
              <w:rPr>
                <w:sz w:val="18"/>
                <w:szCs w:val="18"/>
              </w:rPr>
              <w:t>. ID column is manual entry</w:t>
            </w:r>
            <w:r>
              <w:rPr>
                <w:sz w:val="18"/>
                <w:szCs w:val="18"/>
              </w:rPr>
              <w:t>.</w:t>
            </w:r>
          </w:p>
          <w:p w:rsidR="00A859FB" w:rsidRDefault="00A859FB" w:rsidP="00FC02E5">
            <w:pPr>
              <w:rPr>
                <w:sz w:val="18"/>
                <w:szCs w:val="18"/>
              </w:rPr>
            </w:pPr>
          </w:p>
          <w:p w:rsidR="00A859FB" w:rsidRDefault="00A859FB" w:rsidP="00FC02E5">
            <w:pPr>
              <w:rPr>
                <w:sz w:val="18"/>
                <w:szCs w:val="18"/>
              </w:rPr>
            </w:pPr>
          </w:p>
          <w:p w:rsidR="00A859FB" w:rsidRDefault="00A859FB" w:rsidP="00FC02E5">
            <w:pPr>
              <w:rPr>
                <w:sz w:val="18"/>
                <w:szCs w:val="18"/>
              </w:rPr>
            </w:pPr>
          </w:p>
          <w:p w:rsidR="00A859FB" w:rsidRPr="00BE3AF3" w:rsidRDefault="00A859FB" w:rsidP="00FC02E5">
            <w:pPr>
              <w:rPr>
                <w:b/>
                <w:sz w:val="18"/>
                <w:szCs w:val="18"/>
              </w:rPr>
            </w:pPr>
            <w:r w:rsidRPr="00BE3AF3">
              <w:rPr>
                <w:b/>
                <w:sz w:val="18"/>
                <w:szCs w:val="18"/>
              </w:rPr>
              <w:lastRenderedPageBreak/>
              <w:t>Issues:</w:t>
            </w:r>
          </w:p>
          <w:p w:rsidR="00A859FB" w:rsidRDefault="00A859FB" w:rsidP="00FC02E5">
            <w:pPr>
              <w:rPr>
                <w:sz w:val="18"/>
                <w:szCs w:val="18"/>
              </w:rPr>
            </w:pPr>
          </w:p>
          <w:p w:rsidR="00A859FB" w:rsidRDefault="00A859FB" w:rsidP="00FC02E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We have create new customer master date </w:t>
            </w:r>
            <w:proofErr w:type="spellStart"/>
            <w:r>
              <w:rPr>
                <w:sz w:val="18"/>
                <w:szCs w:val="18"/>
              </w:rPr>
              <w:t>i.e</w:t>
            </w:r>
            <w:proofErr w:type="spellEnd"/>
            <w:r>
              <w:rPr>
                <w:sz w:val="18"/>
                <w:szCs w:val="18"/>
              </w:rPr>
              <w:t xml:space="preserve"> BEM Bemis Asia Pacific</w:t>
            </w:r>
          </w:p>
          <w:p w:rsidR="00A859FB" w:rsidRDefault="00A859FB" w:rsidP="00FC02E5">
            <w:pPr>
              <w:rPr>
                <w:sz w:val="18"/>
                <w:szCs w:val="18"/>
              </w:rPr>
            </w:pPr>
          </w:p>
          <w:p w:rsidR="00A859FB" w:rsidRDefault="00A859FB" w:rsidP="00FC02E5">
            <w:r>
              <w:t>We also add pricing name in the table. However we cannot select the pric</w:t>
            </w:r>
            <w:r w:rsidR="00BE3AF3">
              <w:t>ing name during creation of job.</w:t>
            </w:r>
          </w:p>
          <w:p w:rsidR="00BE3AF3" w:rsidRDefault="00BE3AF3" w:rsidP="00FC02E5"/>
          <w:p w:rsidR="00BE3AF3" w:rsidRDefault="00BE3AF3" w:rsidP="00FC02E5">
            <w:r>
              <w:t xml:space="preserve">Therefore, the job for </w:t>
            </w:r>
            <w:proofErr w:type="spellStart"/>
            <w:r>
              <w:t>Bermis</w:t>
            </w:r>
            <w:proofErr w:type="spellEnd"/>
            <w:r>
              <w:t xml:space="preserve"> cannot be saved.</w:t>
            </w:r>
          </w:p>
          <w:p w:rsidR="00BE3AF3" w:rsidRDefault="00BE3AF3" w:rsidP="00FC02E5"/>
          <w:p w:rsidR="00BE3AF3" w:rsidRDefault="00BE3AF3" w:rsidP="00FC02E5">
            <w:r>
              <w:t xml:space="preserve">We also cannot see the pricing table created earlier under </w:t>
            </w:r>
            <w:proofErr w:type="spellStart"/>
            <w:r>
              <w:t>Bermis</w:t>
            </w:r>
            <w:proofErr w:type="spellEnd"/>
            <w:r>
              <w:t>.</w:t>
            </w:r>
          </w:p>
        </w:tc>
        <w:tc>
          <w:tcPr>
            <w:tcW w:w="9069" w:type="dxa"/>
          </w:tcPr>
          <w:p w:rsidR="003774A4" w:rsidRDefault="00BE3AF3">
            <w:r>
              <w:lastRenderedPageBreak/>
              <w:t>.</w:t>
            </w:r>
            <w:r w:rsidR="00FC02E5">
              <w:rPr>
                <w:noProof/>
                <w:lang w:val="en-GB"/>
              </w:rPr>
              <w:drawing>
                <wp:inline distT="0" distB="0" distL="0" distR="0" wp14:anchorId="44CA6E6E" wp14:editId="163B5AAB">
                  <wp:extent cx="5621655" cy="303276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21655" cy="3032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859FB" w:rsidRDefault="00A859FB"/>
          <w:p w:rsidR="00A859FB" w:rsidRDefault="00A859FB"/>
          <w:p w:rsidR="00A859FB" w:rsidRDefault="00951C1D">
            <w:r>
              <w:rPr>
                <w:noProof/>
                <w:lang w:val="en-GB"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69A69B92" wp14:editId="37AB0CBA">
                      <wp:simplePos x="0" y="0"/>
                      <wp:positionH relativeFrom="column">
                        <wp:posOffset>3130550</wp:posOffset>
                      </wp:positionH>
                      <wp:positionV relativeFrom="paragraph">
                        <wp:posOffset>150216</wp:posOffset>
                      </wp:positionV>
                      <wp:extent cx="2120265" cy="650875"/>
                      <wp:effectExtent l="0" t="0" r="13335" b="15875"/>
                      <wp:wrapSquare wrapText="bothSides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20265" cy="6508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51C1D" w:rsidRDefault="00951C1D">
                                  <w:r>
                                    <w:t>This is example of cylinder no. table generated automatically for related Customer in the old system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9A69B9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246.5pt;margin-top:11.85pt;width:166.95pt;height:51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">
                      <v:textbox>
                        <w:txbxContent>
                          <w:p w:rsidR="00951C1D" w:rsidRDefault="00951C1D">
                            <w:r>
                              <w:t>This is example of cylinder no. table generated automatically for related Customer in the old system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  <w:lang w:val="en-GB"/>
              </w:rPr>
              <w:drawing>
                <wp:inline distT="0" distB="0" distL="0" distR="0" wp14:anchorId="5B7F6B7F" wp14:editId="38B6FB8C">
                  <wp:extent cx="2541441" cy="2141347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4432" cy="21522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  <w:p w:rsidR="00A859FB" w:rsidRDefault="00A859FB"/>
          <w:p w:rsidR="00A859FB" w:rsidRDefault="00A859FB"/>
          <w:p w:rsidR="00A859FB" w:rsidRDefault="00A859FB">
            <w:r>
              <w:rPr>
                <w:noProof/>
                <w:lang w:val="en-GB"/>
              </w:rPr>
              <w:lastRenderedPageBreak/>
              <w:drawing>
                <wp:inline distT="0" distB="0" distL="0" distR="0" wp14:anchorId="4055CE54" wp14:editId="33E85D6A">
                  <wp:extent cx="5621076" cy="636423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t="51377" b="27636"/>
                          <a:stretch/>
                        </pic:blipFill>
                        <pic:spPr bwMode="auto">
                          <a:xfrm>
                            <a:off x="0" y="0"/>
                            <a:ext cx="5621655" cy="6364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A859FB" w:rsidRDefault="00A859FB"/>
          <w:p w:rsidR="00951C1D" w:rsidRDefault="00A859FB">
            <w:r>
              <w:rPr>
                <w:noProof/>
                <w:lang w:val="en-GB"/>
              </w:rPr>
              <w:drawing>
                <wp:inline distT="0" distB="0" distL="0" distR="0" wp14:anchorId="0D7F2B94" wp14:editId="2E3C734D">
                  <wp:extent cx="5621655" cy="303276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21655" cy="3032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</w:p>
        </w:tc>
      </w:tr>
      <w:tr w:rsidR="003774A4">
        <w:trPr>
          <w:cantSplit/>
          <w:trHeight w:val="8810"/>
          <w:jc w:val="center"/>
        </w:trPr>
        <w:tc>
          <w:tcPr>
            <w:tcW w:w="3130" w:type="dxa"/>
          </w:tcPr>
          <w:p w:rsidR="003774A4" w:rsidRPr="00951C1D" w:rsidRDefault="000248C2" w:rsidP="00951C1D">
            <w:pPr>
              <w:pStyle w:val="ListParagraph"/>
              <w:ind w:left="313"/>
              <w:jc w:val="both"/>
              <w:rPr>
                <w:b/>
              </w:rPr>
            </w:pPr>
            <w:r w:rsidRPr="00951C1D">
              <w:rPr>
                <w:b/>
              </w:rPr>
              <w:lastRenderedPageBreak/>
              <w:t>Job Order – Repro</w:t>
            </w:r>
          </w:p>
          <w:p w:rsidR="000248C2" w:rsidRDefault="000248C2" w:rsidP="00951C1D">
            <w:pPr>
              <w:pStyle w:val="ListParagraph"/>
              <w:ind w:left="313"/>
              <w:jc w:val="both"/>
            </w:pPr>
          </w:p>
          <w:p w:rsidR="000248C2" w:rsidRDefault="000248C2" w:rsidP="00951C1D">
            <w:pPr>
              <w:pStyle w:val="ListParagraph"/>
              <w:numPr>
                <w:ilvl w:val="0"/>
                <w:numId w:val="16"/>
              </w:numPr>
              <w:jc w:val="both"/>
            </w:pPr>
            <w:r>
              <w:t>Traps – size</w:t>
            </w:r>
          </w:p>
          <w:p w:rsidR="000248C2" w:rsidRDefault="000248C2" w:rsidP="00951C1D">
            <w:pPr>
              <w:pStyle w:val="ListParagraph"/>
              <w:numPr>
                <w:ilvl w:val="0"/>
                <w:numId w:val="12"/>
              </w:numPr>
              <w:ind w:left="454" w:hanging="425"/>
              <w:jc w:val="both"/>
            </w:pPr>
            <w:r>
              <w:t xml:space="preserve">We cannot key-in figure with decimal value </w:t>
            </w:r>
            <w:proofErr w:type="spellStart"/>
            <w:r>
              <w:t>e.g</w:t>
            </w:r>
            <w:proofErr w:type="spellEnd"/>
            <w:r>
              <w:t xml:space="preserve"> 0.03</w:t>
            </w:r>
          </w:p>
        </w:tc>
        <w:tc>
          <w:tcPr>
            <w:tcW w:w="9069" w:type="dxa"/>
          </w:tcPr>
          <w:p w:rsidR="00951C1D" w:rsidRDefault="00381A54">
            <w:r>
              <w:rPr>
                <w:noProof/>
                <w:lang w:val="en-GB"/>
              </w:rPr>
              <w:drawing>
                <wp:inline distT="0" distB="0" distL="0" distR="0" wp14:anchorId="7B230699" wp14:editId="147D7658">
                  <wp:extent cx="5621655" cy="303276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21655" cy="3032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51C1D" w:rsidRPr="00951C1D" w:rsidRDefault="00951C1D" w:rsidP="00951C1D"/>
          <w:p w:rsidR="00951C1D" w:rsidRPr="00951C1D" w:rsidRDefault="00951C1D" w:rsidP="00951C1D"/>
          <w:p w:rsidR="00951C1D" w:rsidRPr="00951C1D" w:rsidRDefault="00951C1D" w:rsidP="00951C1D"/>
          <w:p w:rsidR="00951C1D" w:rsidRPr="00951C1D" w:rsidRDefault="00951C1D" w:rsidP="00951C1D"/>
          <w:p w:rsidR="00951C1D" w:rsidRPr="00951C1D" w:rsidRDefault="00951C1D" w:rsidP="00951C1D"/>
          <w:p w:rsidR="00951C1D" w:rsidRPr="00951C1D" w:rsidRDefault="00951C1D" w:rsidP="00951C1D"/>
          <w:p w:rsidR="00951C1D" w:rsidRPr="00951C1D" w:rsidRDefault="00951C1D" w:rsidP="00951C1D"/>
          <w:p w:rsidR="00951C1D" w:rsidRPr="00951C1D" w:rsidRDefault="00951C1D" w:rsidP="00951C1D"/>
          <w:p w:rsidR="00951C1D" w:rsidRPr="00951C1D" w:rsidRDefault="00951C1D" w:rsidP="00951C1D"/>
          <w:p w:rsidR="00951C1D" w:rsidRPr="00951C1D" w:rsidRDefault="00951C1D" w:rsidP="00951C1D"/>
          <w:p w:rsidR="00951C1D" w:rsidRPr="00951C1D" w:rsidRDefault="00951C1D" w:rsidP="00951C1D"/>
          <w:p w:rsidR="00951C1D" w:rsidRPr="00951C1D" w:rsidRDefault="00951C1D" w:rsidP="00951C1D"/>
          <w:p w:rsidR="00951C1D" w:rsidRPr="00951C1D" w:rsidRDefault="00951C1D" w:rsidP="00951C1D"/>
          <w:p w:rsidR="00951C1D" w:rsidRPr="00951C1D" w:rsidRDefault="00951C1D" w:rsidP="00951C1D"/>
          <w:p w:rsidR="00951C1D" w:rsidRPr="00951C1D" w:rsidRDefault="00951C1D" w:rsidP="00951C1D"/>
          <w:p w:rsidR="00951C1D" w:rsidRDefault="00951C1D" w:rsidP="00951C1D"/>
          <w:p w:rsidR="003774A4" w:rsidRPr="00951C1D" w:rsidRDefault="00951C1D" w:rsidP="00951C1D">
            <w:pPr>
              <w:tabs>
                <w:tab w:val="left" w:pos="2339"/>
              </w:tabs>
            </w:pPr>
            <w:r>
              <w:tab/>
            </w:r>
          </w:p>
        </w:tc>
      </w:tr>
      <w:tr w:rsidR="00115A65">
        <w:trPr>
          <w:cantSplit/>
          <w:trHeight w:val="8810"/>
          <w:jc w:val="center"/>
        </w:trPr>
        <w:tc>
          <w:tcPr>
            <w:tcW w:w="3130" w:type="dxa"/>
          </w:tcPr>
          <w:p w:rsidR="000E2EBE" w:rsidRDefault="000E2EBE" w:rsidP="000E2EBE"/>
          <w:p w:rsidR="00115A65" w:rsidRPr="003E2994" w:rsidRDefault="00951C1D" w:rsidP="003E2994">
            <w:pPr>
              <w:pStyle w:val="ListParagraph"/>
              <w:ind w:left="29"/>
              <w:rPr>
                <w:b/>
              </w:rPr>
            </w:pPr>
            <w:r w:rsidRPr="003E2994">
              <w:rPr>
                <w:b/>
              </w:rPr>
              <w:t>Engraving protocol –Mechanical</w:t>
            </w:r>
          </w:p>
          <w:p w:rsidR="003E2994" w:rsidRDefault="003E2994" w:rsidP="003E2994">
            <w:pPr>
              <w:pStyle w:val="ListParagraph"/>
              <w:ind w:left="29"/>
            </w:pPr>
          </w:p>
          <w:p w:rsidR="00951C1D" w:rsidRDefault="00951C1D" w:rsidP="003E2994">
            <w:pPr>
              <w:pStyle w:val="ListParagraph"/>
              <w:ind w:left="29"/>
            </w:pPr>
            <w:r>
              <w:t xml:space="preserve">In current system, user can select the </w:t>
            </w:r>
            <w:r w:rsidR="003E2994">
              <w:t>value for Stylus, Screen, Angle and Gamma from drop-down list.</w:t>
            </w:r>
          </w:p>
          <w:p w:rsidR="003E2994" w:rsidRDefault="003E2994" w:rsidP="003E2994">
            <w:pPr>
              <w:pStyle w:val="ListParagraph"/>
              <w:ind w:left="29"/>
            </w:pPr>
          </w:p>
          <w:p w:rsidR="003E2994" w:rsidRPr="003E2994" w:rsidRDefault="003E2994" w:rsidP="003E2994">
            <w:pPr>
              <w:pStyle w:val="ListParagraph"/>
              <w:ind w:left="29"/>
              <w:rPr>
                <w:b/>
              </w:rPr>
            </w:pPr>
            <w:r>
              <w:t xml:space="preserve">Value in SH / HI/ </w:t>
            </w:r>
            <w:proofErr w:type="spellStart"/>
            <w:r>
              <w:t>Ch</w:t>
            </w:r>
            <w:proofErr w:type="spellEnd"/>
            <w:r>
              <w:t xml:space="preserve"> and MT will be automatically generated based on the selection value in </w:t>
            </w:r>
            <w:r w:rsidRPr="003E2994">
              <w:rPr>
                <w:b/>
              </w:rPr>
              <w:t>Screen and Angle</w:t>
            </w:r>
          </w:p>
          <w:p w:rsidR="003E2994" w:rsidRDefault="003E2994" w:rsidP="00115A65">
            <w:pPr>
              <w:pStyle w:val="ListParagraph"/>
            </w:pPr>
          </w:p>
          <w:p w:rsidR="00951C1D" w:rsidRDefault="003E2994" w:rsidP="003E2994">
            <w:r>
              <w:t xml:space="preserve">Attached is the calculation table for Screen and Angel vs </w:t>
            </w:r>
            <w:proofErr w:type="spellStart"/>
            <w:r>
              <w:t>Sh</w:t>
            </w:r>
            <w:proofErr w:type="spellEnd"/>
            <w:r>
              <w:t>/HI/</w:t>
            </w:r>
            <w:proofErr w:type="spellStart"/>
            <w:r>
              <w:t>Ch.Mt</w:t>
            </w:r>
            <w:proofErr w:type="spellEnd"/>
            <w:r>
              <w:t>.</w:t>
            </w:r>
          </w:p>
          <w:p w:rsidR="00951C1D" w:rsidRDefault="00951C1D" w:rsidP="00115A65">
            <w:pPr>
              <w:pStyle w:val="ListParagraph"/>
            </w:pPr>
          </w:p>
          <w:p w:rsidR="003E2994" w:rsidRDefault="003E2994" w:rsidP="00115A65">
            <w:pPr>
              <w:pStyle w:val="ListParagraph"/>
            </w:pPr>
          </w:p>
          <w:p w:rsidR="003E2994" w:rsidRDefault="003E2994" w:rsidP="00115A65">
            <w:pPr>
              <w:pStyle w:val="ListParagraph"/>
            </w:pPr>
          </w:p>
          <w:p w:rsidR="003E2994" w:rsidRDefault="003E2994" w:rsidP="00115A65">
            <w:pPr>
              <w:pStyle w:val="ListParagraph"/>
            </w:pPr>
          </w:p>
          <w:p w:rsidR="003E2994" w:rsidRDefault="003E2994" w:rsidP="00115A65">
            <w:pPr>
              <w:pStyle w:val="ListParagraph"/>
            </w:pPr>
          </w:p>
          <w:p w:rsidR="003E2994" w:rsidRDefault="003E2994" w:rsidP="00115A65">
            <w:pPr>
              <w:pStyle w:val="ListParagraph"/>
            </w:pPr>
          </w:p>
          <w:p w:rsidR="003E2994" w:rsidRDefault="003E2994" w:rsidP="00115A65">
            <w:pPr>
              <w:pStyle w:val="ListParagraph"/>
            </w:pPr>
          </w:p>
        </w:tc>
        <w:tc>
          <w:tcPr>
            <w:tcW w:w="9069" w:type="dxa"/>
          </w:tcPr>
          <w:p w:rsidR="00951C1D" w:rsidRDefault="00951C1D">
            <w:pPr>
              <w:rPr>
                <w:noProof/>
                <w:lang w:val="en-GB"/>
              </w:rPr>
            </w:pPr>
          </w:p>
          <w:p w:rsidR="00BA26E8" w:rsidRDefault="00951C1D">
            <w:pPr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drawing>
                <wp:inline distT="0" distB="0" distL="0" distR="0" wp14:anchorId="3608D2F8" wp14:editId="62E23FA3">
                  <wp:extent cx="5621655" cy="303276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21655" cy="3032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A26E8" w:rsidRDefault="00BA26E8">
            <w:pPr>
              <w:rPr>
                <w:noProof/>
                <w:lang w:val="en-GB"/>
              </w:rPr>
            </w:pPr>
          </w:p>
          <w:p w:rsidR="00951C1D" w:rsidRDefault="00BA26E8" w:rsidP="00BA26E8">
            <w:pPr>
              <w:rPr>
                <w:noProof/>
                <w:lang w:val="en-GB"/>
              </w:rPr>
            </w:pPr>
            <w:r w:rsidRPr="00BA26E8">
              <w:rPr>
                <w:noProof/>
                <w:lang w:val="en-GB"/>
              </w:rPr>
              <mc:AlternateContent>
                <mc:Choice Requires="wps">
                  <w:drawing>
                    <wp:anchor distT="45720" distB="4572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2896235</wp:posOffset>
                      </wp:positionH>
                      <wp:positionV relativeFrom="paragraph">
                        <wp:posOffset>180340</wp:posOffset>
                      </wp:positionV>
                      <wp:extent cx="1534795" cy="694690"/>
                      <wp:effectExtent l="0" t="0" r="27305" b="10160"/>
                      <wp:wrapSquare wrapText="bothSides"/>
                      <wp:docPr id="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34795" cy="6946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A26E8" w:rsidRDefault="00BA26E8">
                                  <w:r>
                                    <w:t>Style Calculation table.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27" type="#_x0000_t202" style="position:absolute;margin-left:228.05pt;margin-top:14.2pt;width:120.85pt;height:54.7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">
                      <v:textbox>
                        <w:txbxContent>
                          <w:p w:rsidR="00BA26E8" w:rsidRDefault="00BA26E8">
                            <w:r>
                              <w:t>Style Calculation table.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951C1D">
              <w:rPr>
                <w:noProof/>
                <w:lang w:val="en-GB"/>
              </w:rPr>
              <w:drawing>
                <wp:inline distT="0" distB="0" distL="0" distR="0" wp14:anchorId="1CBBED07" wp14:editId="0D82BC58">
                  <wp:extent cx="2116856" cy="2095576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3097" cy="21215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97962">
        <w:trPr>
          <w:cantSplit/>
          <w:trHeight w:val="8810"/>
          <w:jc w:val="center"/>
        </w:trPr>
        <w:tc>
          <w:tcPr>
            <w:tcW w:w="3130" w:type="dxa"/>
          </w:tcPr>
          <w:p w:rsidR="00417D7F" w:rsidRPr="00D86A89" w:rsidRDefault="00D86A89" w:rsidP="00D86A89">
            <w:pPr>
              <w:rPr>
                <w:b/>
              </w:rPr>
            </w:pPr>
            <w:r w:rsidRPr="00D86A89">
              <w:rPr>
                <w:b/>
              </w:rPr>
              <w:lastRenderedPageBreak/>
              <w:t>Cylinder Certificate:</w:t>
            </w:r>
          </w:p>
          <w:p w:rsidR="00D86A89" w:rsidRDefault="00D86A89" w:rsidP="00D86A89"/>
          <w:p w:rsidR="00D86A89" w:rsidRDefault="00D86A89" w:rsidP="00D86A89">
            <w:r>
              <w:t xml:space="preserve">Combination of Stylus and SH will determined cell depth value </w:t>
            </w:r>
            <w:r w:rsidR="00254A79">
              <w:t>copper value</w:t>
            </w:r>
          </w:p>
          <w:p w:rsidR="00254A79" w:rsidRDefault="00254A79" w:rsidP="00D86A89"/>
          <w:p w:rsidR="00254A79" w:rsidRDefault="00254A79" w:rsidP="00D86A89">
            <w:r>
              <w:t>Cell depth Chrome formula:</w:t>
            </w:r>
          </w:p>
          <w:p w:rsidR="00254A79" w:rsidRDefault="00254A79" w:rsidP="00D86A89">
            <w:r>
              <w:t xml:space="preserve">Cell Depth copper -  </w:t>
            </w:r>
            <w:r w:rsidR="00F22671">
              <w:t>0.5 (I will inform you the correct value later</w:t>
            </w:r>
            <w:bookmarkStart w:id="0" w:name="_GoBack"/>
            <w:bookmarkEnd w:id="0"/>
            <w:r w:rsidR="00BE3AF3">
              <w:t>)</w:t>
            </w:r>
          </w:p>
          <w:p w:rsidR="00D86A89" w:rsidRDefault="00D86A89" w:rsidP="00D86A89"/>
          <w:p w:rsidR="00D86A89" w:rsidRDefault="00D86A89" w:rsidP="00D86A89">
            <w:r>
              <w:t xml:space="preserve">Attached is the calculation table for Screen and </w:t>
            </w:r>
            <w:r>
              <w:t>SH</w:t>
            </w:r>
            <w:r>
              <w:t xml:space="preserve"> vs </w:t>
            </w:r>
            <w:r>
              <w:t xml:space="preserve">Cell Depth </w:t>
            </w:r>
            <w:r w:rsidR="00254A79">
              <w:t>Copper</w:t>
            </w:r>
          </w:p>
          <w:p w:rsidR="00254A79" w:rsidRDefault="00254A79" w:rsidP="00D86A89"/>
          <w:p w:rsidR="00254A79" w:rsidRDefault="00254A79" w:rsidP="00D86A89"/>
          <w:p w:rsidR="00D86A89" w:rsidRDefault="00D86A89" w:rsidP="00D86A89"/>
        </w:tc>
        <w:tc>
          <w:tcPr>
            <w:tcW w:w="9069" w:type="dxa"/>
          </w:tcPr>
          <w:p w:rsidR="00897962" w:rsidRDefault="00D86A89">
            <w:pPr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drawing>
                <wp:inline distT="0" distB="0" distL="0" distR="0" wp14:anchorId="0EE5123D" wp14:editId="2ED07461">
                  <wp:extent cx="4301337" cy="4650505"/>
                  <wp:effectExtent l="0" t="0" r="444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5"/>
                          <a:srcRect l="28761" t="11339" r="27000"/>
                          <a:stretch/>
                        </pic:blipFill>
                        <pic:spPr bwMode="auto">
                          <a:xfrm>
                            <a:off x="0" y="0"/>
                            <a:ext cx="4315689" cy="46660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E45BF" w:rsidRDefault="001E45BF"/>
    <w:sectPr w:rsidR="001E45BF">
      <w:headerReference w:type="default" r:id="rId16"/>
      <w:footerReference w:type="default" r:id="rId17"/>
      <w:pgSz w:w="15840" w:h="12240" w:orient="landscape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45BF" w:rsidRDefault="001E45BF">
      <w:r>
        <w:separator/>
      </w:r>
    </w:p>
  </w:endnote>
  <w:endnote w:type="continuationSeparator" w:id="0">
    <w:p w:rsidR="001E45BF" w:rsidRDefault="001E45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74A4" w:rsidRDefault="001E45BF">
    <w:pPr>
      <w:pStyle w:val="Footer"/>
      <w:rPr>
        <w:rFonts w:ascii="Verdana" w:hAnsi="Verdana"/>
        <w:sz w:val="28"/>
      </w:rPr>
    </w:pPr>
    <w:r>
      <w:rPr>
        <w:rFonts w:ascii="Verdana" w:hAnsi="Verdana"/>
        <w:sz w:val="28"/>
      </w:rPr>
      <w:fldChar w:fldCharType="begin"/>
    </w:r>
    <w:r>
      <w:rPr>
        <w:rFonts w:ascii="Verdana" w:hAnsi="Verdana"/>
        <w:sz w:val="28"/>
      </w:rPr>
      <w:instrText xml:space="preserve"> DATE \@ "MM/dd/yy" </w:instrText>
    </w:r>
    <w:r>
      <w:rPr>
        <w:rFonts w:ascii="Verdana" w:hAnsi="Verdana"/>
        <w:sz w:val="28"/>
      </w:rPr>
      <w:fldChar w:fldCharType="separate"/>
    </w:r>
    <w:r w:rsidR="00DA5E18">
      <w:rPr>
        <w:rFonts w:ascii="Verdana" w:hAnsi="Verdana"/>
        <w:noProof/>
        <w:sz w:val="28"/>
      </w:rPr>
      <w:t>03/11/15</w:t>
    </w:r>
    <w:r>
      <w:rPr>
        <w:rFonts w:ascii="Verdana" w:hAnsi="Verdana"/>
        <w:sz w:val="28"/>
      </w:rPr>
      <w:fldChar w:fldCharType="end"/>
    </w:r>
    <w:r>
      <w:rPr>
        <w:rFonts w:ascii="Verdana" w:hAnsi="Verdana"/>
        <w:sz w:val="28"/>
      </w:rPr>
      <w:tab/>
    </w:r>
    <w:r>
      <w:rPr>
        <w:rFonts w:ascii="Verdana" w:hAnsi="Verdana"/>
        <w:sz w:val="28"/>
      </w:rPr>
      <w:tab/>
    </w:r>
    <w:r>
      <w:rPr>
        <w:rFonts w:ascii="Verdana" w:hAnsi="Verdana"/>
        <w:sz w:val="28"/>
      </w:rPr>
      <w:tab/>
    </w:r>
    <w:r>
      <w:rPr>
        <w:rFonts w:ascii="Verdana" w:hAnsi="Verdana"/>
        <w:sz w:val="28"/>
      </w:rPr>
      <w:tab/>
    </w:r>
    <w:r>
      <w:rPr>
        <w:rFonts w:ascii="Verdana" w:hAnsi="Verdana"/>
        <w:snapToGrid w:val="0"/>
        <w:sz w:val="28"/>
        <w:lang w:eastAsia="en-US"/>
      </w:rPr>
      <w:t xml:space="preserve">Page </w:t>
    </w:r>
    <w:r>
      <w:rPr>
        <w:rFonts w:ascii="Verdana" w:hAnsi="Verdana"/>
        <w:snapToGrid w:val="0"/>
        <w:sz w:val="28"/>
        <w:lang w:eastAsia="en-US"/>
      </w:rPr>
      <w:fldChar w:fldCharType="begin"/>
    </w:r>
    <w:r>
      <w:rPr>
        <w:rFonts w:ascii="Verdana" w:hAnsi="Verdana"/>
        <w:snapToGrid w:val="0"/>
        <w:sz w:val="28"/>
        <w:lang w:eastAsia="en-US"/>
      </w:rPr>
      <w:instrText xml:space="preserve"> PAGE </w:instrText>
    </w:r>
    <w:r>
      <w:rPr>
        <w:rFonts w:ascii="Verdana" w:hAnsi="Verdana"/>
        <w:snapToGrid w:val="0"/>
        <w:sz w:val="28"/>
        <w:lang w:eastAsia="en-US"/>
      </w:rPr>
      <w:fldChar w:fldCharType="separate"/>
    </w:r>
    <w:r w:rsidR="00F22671">
      <w:rPr>
        <w:rFonts w:ascii="Verdana" w:hAnsi="Verdana"/>
        <w:noProof/>
        <w:snapToGrid w:val="0"/>
        <w:sz w:val="28"/>
        <w:lang w:eastAsia="en-US"/>
      </w:rPr>
      <w:t>6</w:t>
    </w:r>
    <w:r>
      <w:rPr>
        <w:rFonts w:ascii="Verdana" w:hAnsi="Verdana"/>
        <w:snapToGrid w:val="0"/>
        <w:sz w:val="28"/>
        <w:lang w:eastAsia="en-US"/>
      </w:rPr>
      <w:fldChar w:fldCharType="end"/>
    </w:r>
    <w:r>
      <w:rPr>
        <w:rFonts w:ascii="Verdana" w:hAnsi="Verdana"/>
        <w:snapToGrid w:val="0"/>
        <w:sz w:val="28"/>
        <w:lang w:eastAsia="en-US"/>
      </w:rPr>
      <w:t xml:space="preserve"> of </w:t>
    </w:r>
    <w:r>
      <w:rPr>
        <w:rFonts w:ascii="Verdana" w:hAnsi="Verdana"/>
        <w:snapToGrid w:val="0"/>
        <w:sz w:val="28"/>
        <w:lang w:eastAsia="en-US"/>
      </w:rPr>
      <w:fldChar w:fldCharType="begin"/>
    </w:r>
    <w:r>
      <w:rPr>
        <w:rFonts w:ascii="Verdana" w:hAnsi="Verdana"/>
        <w:snapToGrid w:val="0"/>
        <w:sz w:val="28"/>
        <w:lang w:eastAsia="en-US"/>
      </w:rPr>
      <w:instrText xml:space="preserve"> NUMPAGES </w:instrText>
    </w:r>
    <w:r>
      <w:rPr>
        <w:rFonts w:ascii="Verdana" w:hAnsi="Verdana"/>
        <w:snapToGrid w:val="0"/>
        <w:sz w:val="28"/>
        <w:lang w:eastAsia="en-US"/>
      </w:rPr>
      <w:fldChar w:fldCharType="separate"/>
    </w:r>
    <w:r w:rsidR="00F22671">
      <w:rPr>
        <w:rFonts w:ascii="Verdana" w:hAnsi="Verdana"/>
        <w:noProof/>
        <w:snapToGrid w:val="0"/>
        <w:sz w:val="28"/>
        <w:lang w:eastAsia="en-US"/>
      </w:rPr>
      <w:t>7</w:t>
    </w:r>
    <w:r>
      <w:rPr>
        <w:rFonts w:ascii="Verdana" w:hAnsi="Verdana"/>
        <w:snapToGrid w:val="0"/>
        <w:sz w:val="28"/>
        <w:lang w:eastAsia="en-US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45BF" w:rsidRDefault="001E45BF">
      <w:r>
        <w:separator/>
      </w:r>
    </w:p>
  </w:footnote>
  <w:footnote w:type="continuationSeparator" w:id="0">
    <w:p w:rsidR="001E45BF" w:rsidRDefault="001E45B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74A4" w:rsidRDefault="001E45BF">
    <w:pPr>
      <w:pStyle w:val="Header"/>
      <w:pBdr>
        <w:top w:val="single" w:sz="4" w:space="1" w:color="auto"/>
        <w:left w:val="single" w:sz="4" w:space="4" w:color="auto"/>
        <w:bottom w:val="single" w:sz="4" w:space="11" w:color="auto"/>
        <w:right w:val="single" w:sz="4" w:space="4" w:color="auto"/>
      </w:pBdr>
      <w:jc w:val="center"/>
      <w:rPr>
        <w:rFonts w:ascii="Verdana" w:hAnsi="Verdana"/>
        <w:sz w:val="28"/>
      </w:rPr>
    </w:pPr>
    <w:r>
      <w:rPr>
        <w:rFonts w:ascii="Verdana" w:hAnsi="Verdana"/>
        <w:sz w:val="28"/>
      </w:rPr>
      <w:fldChar w:fldCharType="begin"/>
    </w:r>
    <w:r>
      <w:rPr>
        <w:rFonts w:ascii="Verdana" w:hAnsi="Verdana"/>
        <w:sz w:val="28"/>
      </w:rPr>
      <w:instrText xml:space="preserve"> REF theme \* MERGEFORMAT </w:instrText>
    </w:r>
    <w:r>
      <w:rPr>
        <w:rFonts w:ascii="Verdana" w:hAnsi="Verdana"/>
        <w:sz w:val="28"/>
      </w:rPr>
      <w:fldChar w:fldCharType="separate"/>
    </w:r>
    <w:r>
      <w:rPr>
        <w:rFonts w:ascii="Verdana" w:hAnsi="Verdana"/>
        <w:noProof/>
        <w:sz w:val="28"/>
      </w:rPr>
      <w:t>double click - enter theme description</w:t>
    </w:r>
    <w:r>
      <w:rPr>
        <w:rFonts w:ascii="Verdana" w:hAnsi="Verdana"/>
        <w:sz w:val="28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6913DB"/>
    <w:multiLevelType w:val="hybridMultilevel"/>
    <w:tmpl w:val="F976B102"/>
    <w:lvl w:ilvl="0" w:tplc="6624E320">
      <w:start w:val="1"/>
      <w:numFmt w:val="decimal"/>
      <w:lvlText w:val="%1."/>
      <w:lvlJc w:val="left"/>
      <w:pPr>
        <w:ind w:left="673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93" w:hanging="360"/>
      </w:pPr>
    </w:lvl>
    <w:lvl w:ilvl="2" w:tplc="0809001B" w:tentative="1">
      <w:start w:val="1"/>
      <w:numFmt w:val="lowerRoman"/>
      <w:lvlText w:val="%3."/>
      <w:lvlJc w:val="right"/>
      <w:pPr>
        <w:ind w:left="2113" w:hanging="180"/>
      </w:pPr>
    </w:lvl>
    <w:lvl w:ilvl="3" w:tplc="0809000F" w:tentative="1">
      <w:start w:val="1"/>
      <w:numFmt w:val="decimal"/>
      <w:lvlText w:val="%4."/>
      <w:lvlJc w:val="left"/>
      <w:pPr>
        <w:ind w:left="2833" w:hanging="360"/>
      </w:pPr>
    </w:lvl>
    <w:lvl w:ilvl="4" w:tplc="08090019" w:tentative="1">
      <w:start w:val="1"/>
      <w:numFmt w:val="lowerLetter"/>
      <w:lvlText w:val="%5."/>
      <w:lvlJc w:val="left"/>
      <w:pPr>
        <w:ind w:left="3553" w:hanging="360"/>
      </w:pPr>
    </w:lvl>
    <w:lvl w:ilvl="5" w:tplc="0809001B" w:tentative="1">
      <w:start w:val="1"/>
      <w:numFmt w:val="lowerRoman"/>
      <w:lvlText w:val="%6."/>
      <w:lvlJc w:val="right"/>
      <w:pPr>
        <w:ind w:left="4273" w:hanging="180"/>
      </w:pPr>
    </w:lvl>
    <w:lvl w:ilvl="6" w:tplc="0809000F" w:tentative="1">
      <w:start w:val="1"/>
      <w:numFmt w:val="decimal"/>
      <w:lvlText w:val="%7."/>
      <w:lvlJc w:val="left"/>
      <w:pPr>
        <w:ind w:left="4993" w:hanging="360"/>
      </w:pPr>
    </w:lvl>
    <w:lvl w:ilvl="7" w:tplc="08090019" w:tentative="1">
      <w:start w:val="1"/>
      <w:numFmt w:val="lowerLetter"/>
      <w:lvlText w:val="%8."/>
      <w:lvlJc w:val="left"/>
      <w:pPr>
        <w:ind w:left="5713" w:hanging="360"/>
      </w:pPr>
    </w:lvl>
    <w:lvl w:ilvl="8" w:tplc="0809001B" w:tentative="1">
      <w:start w:val="1"/>
      <w:numFmt w:val="lowerRoman"/>
      <w:lvlText w:val="%9."/>
      <w:lvlJc w:val="right"/>
      <w:pPr>
        <w:ind w:left="6433" w:hanging="180"/>
      </w:pPr>
    </w:lvl>
  </w:abstractNum>
  <w:abstractNum w:abstractNumId="1">
    <w:nsid w:val="154B2379"/>
    <w:multiLevelType w:val="hybridMultilevel"/>
    <w:tmpl w:val="2514CDA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701916"/>
    <w:multiLevelType w:val="hybridMultilevel"/>
    <w:tmpl w:val="1116DF88"/>
    <w:lvl w:ilvl="0" w:tplc="346C78AE">
      <w:start w:val="1"/>
      <w:numFmt w:val="decimal"/>
      <w:lvlText w:val="%1."/>
      <w:lvlJc w:val="left"/>
      <w:pPr>
        <w:ind w:left="38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09" w:hanging="360"/>
      </w:pPr>
    </w:lvl>
    <w:lvl w:ilvl="2" w:tplc="0809001B" w:tentative="1">
      <w:start w:val="1"/>
      <w:numFmt w:val="lowerRoman"/>
      <w:lvlText w:val="%3."/>
      <w:lvlJc w:val="right"/>
      <w:pPr>
        <w:ind w:left="1829" w:hanging="180"/>
      </w:pPr>
    </w:lvl>
    <w:lvl w:ilvl="3" w:tplc="0809000F" w:tentative="1">
      <w:start w:val="1"/>
      <w:numFmt w:val="decimal"/>
      <w:lvlText w:val="%4."/>
      <w:lvlJc w:val="left"/>
      <w:pPr>
        <w:ind w:left="2549" w:hanging="360"/>
      </w:pPr>
    </w:lvl>
    <w:lvl w:ilvl="4" w:tplc="08090019" w:tentative="1">
      <w:start w:val="1"/>
      <w:numFmt w:val="lowerLetter"/>
      <w:lvlText w:val="%5."/>
      <w:lvlJc w:val="left"/>
      <w:pPr>
        <w:ind w:left="3269" w:hanging="360"/>
      </w:pPr>
    </w:lvl>
    <w:lvl w:ilvl="5" w:tplc="0809001B" w:tentative="1">
      <w:start w:val="1"/>
      <w:numFmt w:val="lowerRoman"/>
      <w:lvlText w:val="%6."/>
      <w:lvlJc w:val="right"/>
      <w:pPr>
        <w:ind w:left="3989" w:hanging="180"/>
      </w:pPr>
    </w:lvl>
    <w:lvl w:ilvl="6" w:tplc="0809000F" w:tentative="1">
      <w:start w:val="1"/>
      <w:numFmt w:val="decimal"/>
      <w:lvlText w:val="%7."/>
      <w:lvlJc w:val="left"/>
      <w:pPr>
        <w:ind w:left="4709" w:hanging="360"/>
      </w:pPr>
    </w:lvl>
    <w:lvl w:ilvl="7" w:tplc="08090019" w:tentative="1">
      <w:start w:val="1"/>
      <w:numFmt w:val="lowerLetter"/>
      <w:lvlText w:val="%8."/>
      <w:lvlJc w:val="left"/>
      <w:pPr>
        <w:ind w:left="5429" w:hanging="360"/>
      </w:pPr>
    </w:lvl>
    <w:lvl w:ilvl="8" w:tplc="0809001B" w:tentative="1">
      <w:start w:val="1"/>
      <w:numFmt w:val="lowerRoman"/>
      <w:lvlText w:val="%9."/>
      <w:lvlJc w:val="right"/>
      <w:pPr>
        <w:ind w:left="6149" w:hanging="180"/>
      </w:pPr>
    </w:lvl>
  </w:abstractNum>
  <w:abstractNum w:abstractNumId="3">
    <w:nsid w:val="26A66344"/>
    <w:multiLevelType w:val="hybridMultilevel"/>
    <w:tmpl w:val="6590CAE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10A1809"/>
    <w:multiLevelType w:val="hybridMultilevel"/>
    <w:tmpl w:val="1FE4D29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8C2787"/>
    <w:multiLevelType w:val="hybridMultilevel"/>
    <w:tmpl w:val="71A401A6"/>
    <w:lvl w:ilvl="0" w:tplc="F718067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95753DA"/>
    <w:multiLevelType w:val="hybridMultilevel"/>
    <w:tmpl w:val="375423DE"/>
    <w:lvl w:ilvl="0" w:tplc="8494C01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C7314CF"/>
    <w:multiLevelType w:val="hybridMultilevel"/>
    <w:tmpl w:val="8EE2F02E"/>
    <w:lvl w:ilvl="0" w:tplc="F718067E">
      <w:start w:val="1"/>
      <w:numFmt w:val="decimal"/>
      <w:lvlText w:val="%1)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01330C1"/>
    <w:multiLevelType w:val="hybridMultilevel"/>
    <w:tmpl w:val="A72A8AAC"/>
    <w:lvl w:ilvl="0" w:tplc="F718067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9E444AF"/>
    <w:multiLevelType w:val="hybridMultilevel"/>
    <w:tmpl w:val="86D6209A"/>
    <w:lvl w:ilvl="0" w:tplc="AD90229E">
      <w:start w:val="1"/>
      <w:numFmt w:val="decimalZero"/>
      <w:lvlText w:val="%1-"/>
      <w:lvlJc w:val="left"/>
      <w:pPr>
        <w:ind w:left="1371" w:hanging="651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12E7743"/>
    <w:multiLevelType w:val="hybridMultilevel"/>
    <w:tmpl w:val="2BB6420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7F74326"/>
    <w:multiLevelType w:val="hybridMultilevel"/>
    <w:tmpl w:val="D084F83A"/>
    <w:lvl w:ilvl="0" w:tplc="F718067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10B07C4"/>
    <w:multiLevelType w:val="hybridMultilevel"/>
    <w:tmpl w:val="A4FCEB6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3816F23"/>
    <w:multiLevelType w:val="hybridMultilevel"/>
    <w:tmpl w:val="93B28424"/>
    <w:lvl w:ilvl="0" w:tplc="6DBC5496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CDE2416"/>
    <w:multiLevelType w:val="hybridMultilevel"/>
    <w:tmpl w:val="EC1ECF1A"/>
    <w:lvl w:ilvl="0" w:tplc="BFA0D35C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7E1115C0"/>
    <w:multiLevelType w:val="hybridMultilevel"/>
    <w:tmpl w:val="661CAC8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3"/>
  </w:num>
  <w:num w:numId="3">
    <w:abstractNumId w:val="12"/>
  </w:num>
  <w:num w:numId="4">
    <w:abstractNumId w:val="7"/>
  </w:num>
  <w:num w:numId="5">
    <w:abstractNumId w:val="1"/>
  </w:num>
  <w:num w:numId="6">
    <w:abstractNumId w:val="6"/>
  </w:num>
  <w:num w:numId="7">
    <w:abstractNumId w:val="8"/>
  </w:num>
  <w:num w:numId="8">
    <w:abstractNumId w:val="5"/>
  </w:num>
  <w:num w:numId="9">
    <w:abstractNumId w:val="11"/>
  </w:num>
  <w:num w:numId="10">
    <w:abstractNumId w:val="10"/>
  </w:num>
  <w:num w:numId="11">
    <w:abstractNumId w:val="4"/>
  </w:num>
  <w:num w:numId="12">
    <w:abstractNumId w:val="14"/>
  </w:num>
  <w:num w:numId="13">
    <w:abstractNumId w:val="15"/>
  </w:num>
  <w:num w:numId="14">
    <w:abstractNumId w:val="0"/>
  </w:num>
  <w:num w:numId="15">
    <w:abstractNumId w:val="9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5BF"/>
    <w:rsid w:val="000248C2"/>
    <w:rsid w:val="00087565"/>
    <w:rsid w:val="000E0F21"/>
    <w:rsid w:val="000E2EBE"/>
    <w:rsid w:val="00115A65"/>
    <w:rsid w:val="001608AE"/>
    <w:rsid w:val="001E45BF"/>
    <w:rsid w:val="001E7DDC"/>
    <w:rsid w:val="00220E80"/>
    <w:rsid w:val="00254A79"/>
    <w:rsid w:val="002D6EAD"/>
    <w:rsid w:val="00316ABB"/>
    <w:rsid w:val="003474CF"/>
    <w:rsid w:val="003774A4"/>
    <w:rsid w:val="00381A54"/>
    <w:rsid w:val="003C4F9C"/>
    <w:rsid w:val="003E2994"/>
    <w:rsid w:val="00417D7F"/>
    <w:rsid w:val="00430F02"/>
    <w:rsid w:val="004C76D9"/>
    <w:rsid w:val="004C7BF3"/>
    <w:rsid w:val="005C12DF"/>
    <w:rsid w:val="006B7A08"/>
    <w:rsid w:val="00716669"/>
    <w:rsid w:val="00820FEF"/>
    <w:rsid w:val="00850F13"/>
    <w:rsid w:val="00876FEA"/>
    <w:rsid w:val="00897962"/>
    <w:rsid w:val="00951C1D"/>
    <w:rsid w:val="009B3D9E"/>
    <w:rsid w:val="00A75866"/>
    <w:rsid w:val="00A859FB"/>
    <w:rsid w:val="00AB4290"/>
    <w:rsid w:val="00B729BB"/>
    <w:rsid w:val="00B946F3"/>
    <w:rsid w:val="00BA26E8"/>
    <w:rsid w:val="00BE3AF3"/>
    <w:rsid w:val="00C1559C"/>
    <w:rsid w:val="00C75155"/>
    <w:rsid w:val="00CB7744"/>
    <w:rsid w:val="00D86A89"/>
    <w:rsid w:val="00DA5E18"/>
    <w:rsid w:val="00E76BB3"/>
    <w:rsid w:val="00EC6399"/>
    <w:rsid w:val="00F22671"/>
    <w:rsid w:val="00FB38CF"/>
    <w:rsid w:val="00FC02E5"/>
    <w:rsid w:val="00FD0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A86AAD-F0D3-4ADF-B1AF-416FE4656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ListParagraph">
    <w:name w:val="List Paragraph"/>
    <w:basedOn w:val="Normal"/>
    <w:uiPriority w:val="34"/>
    <w:qFormat/>
    <w:rsid w:val="00EC63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99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3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E285A555.dotm</Template>
  <TotalTime>140</TotalTime>
  <Pages>7</Pages>
  <Words>352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Interprint, Inc.</Company>
  <LinksUpToDate>false</LinksUpToDate>
  <CharactersWithSpaces>2361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Sharif, Rizal</dc:creator>
  <cp:keywords/>
  <dc:description/>
  <cp:lastModifiedBy>Sharif, Rizal</cp:lastModifiedBy>
  <cp:revision>10</cp:revision>
  <dcterms:created xsi:type="dcterms:W3CDTF">2015-03-10T15:00:00Z</dcterms:created>
  <dcterms:modified xsi:type="dcterms:W3CDTF">2015-03-11T09:41:00Z</dcterms:modified>
</cp:coreProperties>
</file>