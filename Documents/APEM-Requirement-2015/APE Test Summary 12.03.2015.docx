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570"/>
      </w:tblGrid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E45BF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Author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Rizal Sharif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Name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APE System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608A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Title</w:t>
            </w:r>
          </w:p>
        </w:tc>
        <w:tc>
          <w:tcPr>
            <w:tcW w:w="6570" w:type="dxa"/>
          </w:tcPr>
          <w:p w:rsidR="003774A4" w:rsidRDefault="002D6EAD" w:rsidP="00AB4290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Initial Test summary</w:t>
            </w:r>
            <w:r w:rsidR="0086443E">
              <w:rPr>
                <w:rFonts w:ascii="Verdana" w:hAnsi="Verdana"/>
                <w:sz w:val="28"/>
              </w:rPr>
              <w:t xml:space="preserve"> v3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Date</w:t>
            </w:r>
          </w:p>
        </w:tc>
        <w:tc>
          <w:tcPr>
            <w:tcW w:w="6570" w:type="dxa"/>
          </w:tcPr>
          <w:p w:rsidR="003774A4" w:rsidRDefault="002D6EAD" w:rsidP="0086443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1</w:t>
            </w:r>
            <w:r w:rsidR="0086443E">
              <w:rPr>
                <w:rFonts w:ascii="Verdana" w:hAnsi="Verdana"/>
                <w:sz w:val="28"/>
              </w:rPr>
              <w:t>2</w:t>
            </w:r>
            <w:r>
              <w:rPr>
                <w:rFonts w:ascii="Verdana" w:hAnsi="Verdana"/>
                <w:sz w:val="28"/>
              </w:rPr>
              <w:t>.03.2015</w:t>
            </w:r>
          </w:p>
        </w:tc>
      </w:tr>
    </w:tbl>
    <w:p w:rsidR="003774A4" w:rsidRDefault="001E45BF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0"/>
        <w:gridCol w:w="9069"/>
      </w:tblGrid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86443E" w:rsidRPr="0086443E" w:rsidRDefault="0086443E" w:rsidP="0086443E">
            <w:pPr>
              <w:rPr>
                <w:b/>
              </w:rPr>
            </w:pPr>
            <w:r w:rsidRPr="0086443E">
              <w:rPr>
                <w:b/>
              </w:rPr>
              <w:lastRenderedPageBreak/>
              <w:t>General Issue</w:t>
            </w:r>
          </w:p>
          <w:p w:rsidR="0086443E" w:rsidRDefault="0086443E" w:rsidP="0086443E"/>
          <w:p w:rsidR="00552C54" w:rsidRDefault="00490C6F" w:rsidP="007A3834">
            <w:pPr>
              <w:ind w:left="313" w:hanging="284"/>
            </w:pPr>
            <w:r>
              <w:t>1</w:t>
            </w:r>
            <w:r w:rsidR="00552C54">
              <w:t xml:space="preserve">) </w:t>
            </w:r>
            <w:r w:rsidR="007A3834">
              <w:t xml:space="preserve">  </w:t>
            </w:r>
            <w:r w:rsidR="00552C54">
              <w:t>Print-out –&gt; option to print to pdf format</w:t>
            </w:r>
          </w:p>
          <w:p w:rsidR="00552C54" w:rsidRDefault="00552C54" w:rsidP="007A3834">
            <w:pPr>
              <w:ind w:left="596" w:hanging="720"/>
            </w:pPr>
          </w:p>
          <w:p w:rsidR="0086443E" w:rsidRDefault="0086443E" w:rsidP="007A3834">
            <w:pPr>
              <w:ind w:left="596" w:hanging="720"/>
            </w:pPr>
          </w:p>
          <w:p w:rsidR="00FC02E5" w:rsidRPr="007A3834" w:rsidRDefault="0086443E" w:rsidP="00FC02E5">
            <w:pPr>
              <w:rPr>
                <w:u w:val="single"/>
              </w:rPr>
            </w:pPr>
            <w:r w:rsidRPr="007A3834">
              <w:rPr>
                <w:u w:val="single"/>
              </w:rPr>
              <w:t>Customer master data.</w:t>
            </w:r>
          </w:p>
          <w:p w:rsidR="0086443E" w:rsidRDefault="0086443E" w:rsidP="00FC02E5"/>
          <w:p w:rsidR="007A3834" w:rsidRDefault="0086443E" w:rsidP="007A3834">
            <w:pPr>
              <w:pStyle w:val="ListParagraph"/>
              <w:numPr>
                <w:ilvl w:val="0"/>
                <w:numId w:val="22"/>
              </w:numPr>
              <w:ind w:left="454" w:hanging="454"/>
            </w:pPr>
            <w:r>
              <w:t>GST Code:</w:t>
            </w:r>
          </w:p>
          <w:p w:rsidR="0086443E" w:rsidRDefault="0086443E" w:rsidP="00D87841">
            <w:pPr>
              <w:pStyle w:val="ListParagraph"/>
              <w:ind w:left="454"/>
            </w:pPr>
            <w:r>
              <w:t xml:space="preserve">Not compulsory </w:t>
            </w:r>
            <w:r w:rsidR="007A3834">
              <w:t>field</w:t>
            </w:r>
            <w:r w:rsidR="00D87841">
              <w:t xml:space="preserve"> </w:t>
            </w:r>
          </w:p>
          <w:p w:rsidR="007A3834" w:rsidRDefault="007A3834" w:rsidP="007A3834">
            <w:pPr>
              <w:pStyle w:val="ListParagraph"/>
              <w:ind w:left="454" w:hanging="454"/>
            </w:pPr>
          </w:p>
          <w:p w:rsidR="007A3834" w:rsidRDefault="0086443E" w:rsidP="007A3834">
            <w:pPr>
              <w:pStyle w:val="ListParagraph"/>
              <w:numPr>
                <w:ilvl w:val="0"/>
                <w:numId w:val="22"/>
              </w:numPr>
              <w:ind w:left="454" w:hanging="454"/>
            </w:pPr>
            <w:r>
              <w:t>TIN Code:</w:t>
            </w:r>
          </w:p>
          <w:p w:rsidR="0086443E" w:rsidRDefault="0086443E" w:rsidP="00D87841">
            <w:pPr>
              <w:pStyle w:val="ListParagraph"/>
              <w:ind w:left="454"/>
            </w:pPr>
            <w:r>
              <w:t>Not compulsory</w:t>
            </w:r>
            <w:r w:rsidR="007A3834">
              <w:t xml:space="preserve"> field</w:t>
            </w:r>
          </w:p>
          <w:p w:rsidR="00FC02E5" w:rsidRDefault="00FC02E5" w:rsidP="00FC02E5">
            <w:pPr>
              <w:pStyle w:val="ListParagraph"/>
            </w:pPr>
          </w:p>
          <w:p w:rsidR="00FC02E5" w:rsidRDefault="00FC02E5" w:rsidP="00FC02E5">
            <w:pPr>
              <w:pStyle w:val="ListParagraph"/>
            </w:pPr>
          </w:p>
          <w:p w:rsidR="00EC6399" w:rsidRDefault="00EC6399" w:rsidP="00115A65">
            <w:pPr>
              <w:ind w:left="360"/>
            </w:pPr>
          </w:p>
        </w:tc>
        <w:tc>
          <w:tcPr>
            <w:tcW w:w="9069" w:type="dxa"/>
          </w:tcPr>
          <w:p w:rsidR="00A75866" w:rsidRDefault="00A75866">
            <w:pPr>
              <w:rPr>
                <w:noProof/>
                <w:lang w:val="en-GB"/>
              </w:rPr>
            </w:pPr>
          </w:p>
          <w:p w:rsidR="0086443E" w:rsidRDefault="0086443E"/>
          <w:p w:rsidR="0086443E" w:rsidRDefault="0086443E">
            <w:r>
              <w:rPr>
                <w:noProof/>
                <w:lang w:val="en-GB"/>
              </w:rPr>
              <w:drawing>
                <wp:inline distT="0" distB="0" distL="0" distR="0" wp14:anchorId="6329D412" wp14:editId="3734EC5C">
                  <wp:extent cx="5621655" cy="3032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BE3AF3" w:rsidRPr="007A3834" w:rsidRDefault="0086443E" w:rsidP="00FC02E5">
            <w:pPr>
              <w:rPr>
                <w:b/>
                <w:u w:val="single"/>
              </w:rPr>
            </w:pPr>
            <w:r w:rsidRPr="007A3834">
              <w:rPr>
                <w:b/>
                <w:u w:val="single"/>
              </w:rPr>
              <w:lastRenderedPageBreak/>
              <w:t>Service Job:</w:t>
            </w:r>
          </w:p>
          <w:p w:rsidR="0086443E" w:rsidRDefault="0086443E" w:rsidP="00FC02E5"/>
          <w:p w:rsidR="0086443E" w:rsidRDefault="0086443E" w:rsidP="00FC02E5">
            <w:r>
              <w:t>We are able to create a service job</w:t>
            </w:r>
          </w:p>
          <w:p w:rsidR="0086443E" w:rsidRDefault="0086443E" w:rsidP="00FC02E5">
            <w:r>
              <w:t>i.e. 1503/00003</w:t>
            </w:r>
          </w:p>
          <w:p w:rsidR="0086443E" w:rsidRDefault="0086443E" w:rsidP="00FC02E5"/>
          <w:p w:rsidR="0086443E" w:rsidRDefault="0086443E" w:rsidP="00FC02E5">
            <w:r>
              <w:t>But unable to create Order confirmation for this Job.</w:t>
            </w:r>
          </w:p>
          <w:p w:rsidR="0086443E" w:rsidRDefault="0086443E" w:rsidP="00FC02E5"/>
          <w:p w:rsidR="0086443E" w:rsidRDefault="00552C54" w:rsidP="00FC02E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62CE6D" wp14:editId="49962222">
                      <wp:simplePos x="0" y="0"/>
                      <wp:positionH relativeFrom="column">
                        <wp:posOffset>754431</wp:posOffset>
                      </wp:positionH>
                      <wp:positionV relativeFrom="paragraph">
                        <wp:posOffset>3633902</wp:posOffset>
                      </wp:positionV>
                      <wp:extent cx="0" cy="160655"/>
                      <wp:effectExtent l="76200" t="0" r="57150" b="488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26B267"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286.15pt" to="59.4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" strokecolor="black [3200]" strokeweight=".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3E0FDF" wp14:editId="2DF3DC7E">
                      <wp:simplePos x="0" y="0"/>
                      <wp:positionH relativeFrom="column">
                        <wp:posOffset>769061</wp:posOffset>
                      </wp:positionH>
                      <wp:positionV relativeFrom="paragraph">
                        <wp:posOffset>3062630</wp:posOffset>
                      </wp:positionV>
                      <wp:extent cx="0" cy="160655"/>
                      <wp:effectExtent l="76200" t="0" r="57150" b="4889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851932" id="Straight Connector 2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55pt,241.15pt" to="60.5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" strokecolor="black [3200]" strokeweight=".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5E98A0" wp14:editId="6B121D92">
                      <wp:simplePos x="0" y="0"/>
                      <wp:positionH relativeFrom="column">
                        <wp:posOffset>783692</wp:posOffset>
                      </wp:positionH>
                      <wp:positionV relativeFrom="paragraph">
                        <wp:posOffset>2484323</wp:posOffset>
                      </wp:positionV>
                      <wp:extent cx="0" cy="160655"/>
                      <wp:effectExtent l="76200" t="0" r="57150" b="4889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7F5A5C" id="Straight Connector 2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7pt,195.6pt" to="61.7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" strokecolor="black [3200]" strokeweight=".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055629" wp14:editId="34C740EE">
                      <wp:simplePos x="0" y="0"/>
                      <wp:positionH relativeFrom="column">
                        <wp:posOffset>783691</wp:posOffset>
                      </wp:positionH>
                      <wp:positionV relativeFrom="paragraph">
                        <wp:posOffset>1898803</wp:posOffset>
                      </wp:positionV>
                      <wp:extent cx="0" cy="160655"/>
                      <wp:effectExtent l="76200" t="0" r="57150" b="4889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8FB0A5" id="Straight Connector 2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7pt,149.5pt" to="61.7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" strokecolor="black [3200]" strokeweight=".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12C2BA" wp14:editId="79C5325B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1220775</wp:posOffset>
                      </wp:positionV>
                      <wp:extent cx="0" cy="160655"/>
                      <wp:effectExtent l="76200" t="0" r="57150" b="4889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D9E961" id="Straight Connector 2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5pt,96.1pt" to="62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" strokecolor="black [3200]" strokeweight=".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29D6A1" wp14:editId="691BA4D8">
                      <wp:simplePos x="0" y="0"/>
                      <wp:positionH relativeFrom="column">
                        <wp:posOffset>787401</wp:posOffset>
                      </wp:positionH>
                      <wp:positionV relativeFrom="paragraph">
                        <wp:posOffset>705256</wp:posOffset>
                      </wp:positionV>
                      <wp:extent cx="0" cy="160935"/>
                      <wp:effectExtent l="76200" t="0" r="57150" b="4889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435907" id="Straight Connector 2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55.55pt" to="62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" strokecolor="black [3200]" strokeweight=".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8FE1CF" wp14:editId="7ED6BF4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279070</wp:posOffset>
                      </wp:positionV>
                      <wp:extent cx="1470025" cy="424180"/>
                      <wp:effectExtent l="0" t="0" r="15875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0025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443E" w:rsidRPr="000D4974" w:rsidRDefault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Customer pricing master</w:t>
                                  </w:r>
                                  <w:r w:rsidR="000D4974"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 table</w:t>
                                  </w:r>
                                  <w:r w:rsid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 (seldom change)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8FE1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75pt;margin-top:21.95pt;width:115.75pt;height:3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">
                      <v:textbox>
                        <w:txbxContent>
                          <w:p w:rsidR="0086443E" w:rsidRPr="000D4974" w:rsidRDefault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Customer pricing master</w:t>
                            </w:r>
                            <w:r w:rsidR="000D4974"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table</w:t>
                            </w:r>
                            <w:r w:rsid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(seldom change)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974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F740086" wp14:editId="7044DB5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3789070</wp:posOffset>
                      </wp:positionV>
                      <wp:extent cx="1455420" cy="409575"/>
                      <wp:effectExtent l="0" t="0" r="11430" b="2857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74" w:rsidRPr="000D4974" w:rsidRDefault="000D4974" w:rsidP="000D4974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="00552C5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redit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552C5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ote  / Debit Note  </w:t>
                                  </w:r>
                                </w:p>
                                <w:p w:rsidR="000D4974" w:rsidRPr="000D4974" w:rsidRDefault="000D4974" w:rsidP="000D4974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(115</w:t>
                                  </w:r>
                                  <w:r w:rsidR="00552C5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00001</w:t>
                                  </w:r>
                                  <w:r w:rsidR="00552C5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 / 115500001</w:t>
                                  </w: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40086" id="_x0000_s1027" type="#_x0000_t202" style="position:absolute;margin-left:6.5pt;margin-top:298.35pt;width:114.6pt;height:3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">
                      <v:textbox>
                        <w:txbxContent>
                          <w:p w:rsidR="000D4974" w:rsidRPr="000D4974" w:rsidRDefault="000D4974" w:rsidP="000D4974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</w:t>
                            </w:r>
                            <w:r w:rsidR="00552C5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redit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N</w:t>
                            </w:r>
                            <w:r w:rsidR="00552C5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ote  / Debit Note  </w:t>
                            </w:r>
                          </w:p>
                          <w:p w:rsidR="000D4974" w:rsidRPr="000D4974" w:rsidRDefault="000D4974" w:rsidP="000D4974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(115</w:t>
                            </w:r>
                            <w:r w:rsidR="00552C5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4</w:t>
                            </w: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00001</w:t>
                            </w:r>
                            <w:r w:rsidR="00552C5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/ 115500001</w:t>
                            </w: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974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9F5719" wp14:editId="27DD207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3220720</wp:posOffset>
                      </wp:positionV>
                      <wp:extent cx="1455420" cy="409575"/>
                      <wp:effectExtent l="0" t="0" r="11430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443E" w:rsidRPr="000D4974" w:rsidRDefault="0086443E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Invoice</w:t>
                                  </w:r>
                                </w:p>
                                <w:p w:rsidR="000D4974" w:rsidRPr="000D4974" w:rsidRDefault="000D4974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(115300001)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F5719" id="_x0000_s1028" type="#_x0000_t202" style="position:absolute;margin-left:7.85pt;margin-top:253.6pt;width:114.6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">
                      <v:textbox>
                        <w:txbxContent>
                          <w:p w:rsidR="0086443E" w:rsidRPr="000D4974" w:rsidRDefault="0086443E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Invoice</w:t>
                            </w:r>
                          </w:p>
                          <w:p w:rsidR="000D4974" w:rsidRPr="000D4974" w:rsidRDefault="000D4974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(115300001)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974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9325807" wp14:editId="4B680199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866039</wp:posOffset>
                      </wp:positionV>
                      <wp:extent cx="1455420" cy="350520"/>
                      <wp:effectExtent l="0" t="0" r="1143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74" w:rsidRDefault="0086443E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Job Order</w:t>
                                  </w:r>
                                </w:p>
                                <w:p w:rsidR="0086443E" w:rsidRPr="000D4974" w:rsidRDefault="0086443E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D4974"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(1503/00001)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25807" id="_x0000_s1029" type="#_x0000_t202" style="position:absolute;margin-left:7.85pt;margin-top:68.2pt;width:114.6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">
                      <v:textbox>
                        <w:txbxContent>
                          <w:p w:rsidR="000D4974" w:rsidRDefault="0086443E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Job Order</w:t>
                            </w:r>
                          </w:p>
                          <w:p w:rsidR="0086443E" w:rsidRPr="000D4974" w:rsidRDefault="0086443E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4974"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(1503/00001)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974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0122A7D" wp14:editId="03F4EA6F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2641270</wp:posOffset>
                      </wp:positionV>
                      <wp:extent cx="1455420" cy="416560"/>
                      <wp:effectExtent l="0" t="0" r="11430" b="2159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416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443E" w:rsidRPr="000D4974" w:rsidRDefault="0086443E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DO/P</w:t>
                                  </w:r>
                                  <w:r w:rsidR="00D87841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acking</w:t>
                                  </w: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 List</w:t>
                                  </w:r>
                                </w:p>
                                <w:p w:rsidR="000D4974" w:rsidRPr="000D4974" w:rsidRDefault="000D4974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(1150200001)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22A7D" id="_x0000_s1030" type="#_x0000_t202" style="position:absolute;margin-left:7.85pt;margin-top:207.95pt;width:114.6pt;height:3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">
                      <v:textbox>
                        <w:txbxContent>
                          <w:p w:rsidR="0086443E" w:rsidRPr="000D4974" w:rsidRDefault="0086443E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DO/P</w:t>
                            </w:r>
                            <w:r w:rsidR="00D8784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acking</w:t>
                            </w: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List</w:t>
                            </w:r>
                          </w:p>
                          <w:p w:rsidR="000D4974" w:rsidRPr="000D4974" w:rsidRDefault="000D4974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(1150200001)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974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5D262E3" wp14:editId="5328920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2087245</wp:posOffset>
                      </wp:positionV>
                      <wp:extent cx="1455420" cy="380365"/>
                      <wp:effectExtent l="0" t="0" r="11430" b="1968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443E" w:rsidRDefault="0086443E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Order Confirmation</w:t>
                                  </w:r>
                                  <w:r w:rsidR="000D4974"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0D4974" w:rsidRPr="000D4974" w:rsidRDefault="000D4974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(115100001)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262E3" id="_x0000_s1031" type="#_x0000_t202" style="position:absolute;margin-left:7.85pt;margin-top:164.35pt;width:114.6pt;height:2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">
                      <v:textbox>
                        <w:txbxContent>
                          <w:p w:rsidR="0086443E" w:rsidRDefault="0086443E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Order Confirmation</w:t>
                            </w:r>
                            <w:r w:rsidR="000D4974"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4974" w:rsidRPr="000D4974" w:rsidRDefault="000D4974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(115100001)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974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6760DA6" wp14:editId="09F6789E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1370330</wp:posOffset>
                      </wp:positionV>
                      <wp:extent cx="1455420" cy="526415"/>
                      <wp:effectExtent l="0" t="0" r="11430" b="2603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526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74" w:rsidRPr="000D4974" w:rsidRDefault="000D4974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Quotation</w:t>
                                  </w:r>
                                </w:p>
                                <w:p w:rsidR="000D4974" w:rsidRPr="000D4974" w:rsidRDefault="000D4974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(1503/00001)</w:t>
                                  </w:r>
                                </w:p>
                                <w:p w:rsidR="000D4974" w:rsidRPr="000D4974" w:rsidRDefault="000D4974" w:rsidP="0086443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(1503/00001 – R1</w:t>
                                  </w:r>
                                  <w:r w:rsidR="00D87841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/R2/R3</w:t>
                                  </w:r>
                                  <w:r w:rsidRPr="000D4974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0D4974" w:rsidRDefault="000D4974" w:rsidP="0086443E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60DA6" id="_x0000_s1032" type="#_x0000_t202" style="position:absolute;margin-left:7.85pt;margin-top:107.9pt;width:114.6pt;height:4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">
                      <v:textbox>
                        <w:txbxContent>
                          <w:p w:rsidR="000D4974" w:rsidRPr="000D4974" w:rsidRDefault="000D4974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Quotation</w:t>
                            </w:r>
                          </w:p>
                          <w:p w:rsidR="000D4974" w:rsidRPr="000D4974" w:rsidRDefault="000D4974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(1503/00001)</w:t>
                            </w:r>
                          </w:p>
                          <w:p w:rsidR="000D4974" w:rsidRPr="000D4974" w:rsidRDefault="000D4974" w:rsidP="0086443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(1503/00001 – R1</w:t>
                            </w:r>
                            <w:r w:rsidR="00D8784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/R2/R3</w:t>
                            </w:r>
                            <w:r w:rsidRPr="000D497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D4974" w:rsidRDefault="000D4974" w:rsidP="0086443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A3834">
              <w:t>Correct</w:t>
            </w:r>
            <w:r w:rsidR="0086443E">
              <w:t xml:space="preserve"> process flow</w:t>
            </w:r>
            <w:r w:rsidR="00D87841">
              <w:t xml:space="preserve"> will be</w:t>
            </w:r>
            <w:r w:rsidR="0086443E">
              <w:t>:-</w:t>
            </w:r>
            <w:r>
              <w:rPr>
                <w:noProof/>
                <w:lang w:val="en-GB"/>
              </w:rPr>
              <w:t xml:space="preserve"> </w:t>
            </w:r>
          </w:p>
          <w:p w:rsidR="0086443E" w:rsidRDefault="0086443E" w:rsidP="000D4974"/>
        </w:tc>
        <w:tc>
          <w:tcPr>
            <w:tcW w:w="9069" w:type="dxa"/>
          </w:tcPr>
          <w:p w:rsidR="003774A4" w:rsidRDefault="00BE3AF3">
            <w:r>
              <w:t>.</w:t>
            </w:r>
          </w:p>
          <w:p w:rsidR="00A859FB" w:rsidRDefault="0086443E">
            <w:r>
              <w:rPr>
                <w:noProof/>
                <w:lang w:val="en-GB"/>
              </w:rPr>
              <w:drawing>
                <wp:inline distT="0" distB="0" distL="0" distR="0" wp14:anchorId="431300AE" wp14:editId="4D2AAB83">
                  <wp:extent cx="5621655" cy="3032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9FB" w:rsidRDefault="00951C1D">
            <w:r>
              <w:t xml:space="preserve"> </w:t>
            </w:r>
          </w:p>
          <w:p w:rsidR="00A859FB" w:rsidRDefault="00A859FB"/>
          <w:p w:rsidR="00A859FB" w:rsidRDefault="00A859FB"/>
          <w:p w:rsidR="00A859FB" w:rsidRDefault="00A859FB"/>
          <w:p w:rsidR="00A859FB" w:rsidRDefault="00A859FB"/>
          <w:p w:rsidR="00951C1D" w:rsidRDefault="00A859FB">
            <w:r>
              <w:br/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0248C2" w:rsidRDefault="000D4974" w:rsidP="00951C1D">
            <w:pPr>
              <w:pStyle w:val="ListParagraph"/>
              <w:numPr>
                <w:ilvl w:val="0"/>
                <w:numId w:val="12"/>
              </w:numPr>
              <w:ind w:left="454" w:hanging="425"/>
              <w:jc w:val="both"/>
            </w:pPr>
            <w:r>
              <w:lastRenderedPageBreak/>
              <w:t>Cannot save the OC.</w:t>
            </w:r>
          </w:p>
        </w:tc>
        <w:tc>
          <w:tcPr>
            <w:tcW w:w="9069" w:type="dxa"/>
          </w:tcPr>
          <w:p w:rsidR="00951C1D" w:rsidRDefault="00951C1D"/>
          <w:p w:rsidR="00951C1D" w:rsidRPr="00951C1D" w:rsidRDefault="00951C1D" w:rsidP="00951C1D"/>
          <w:p w:rsidR="00951C1D" w:rsidRPr="00951C1D" w:rsidRDefault="0086443E" w:rsidP="00951C1D">
            <w:r>
              <w:rPr>
                <w:noProof/>
                <w:lang w:val="en-GB"/>
              </w:rPr>
              <w:drawing>
                <wp:inline distT="0" distB="0" distL="0" distR="0" wp14:anchorId="2C103D0F" wp14:editId="32F7F2EE">
                  <wp:extent cx="5621655" cy="30327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Default="00951C1D" w:rsidP="00951C1D"/>
          <w:p w:rsidR="003774A4" w:rsidRPr="00951C1D" w:rsidRDefault="00951C1D" w:rsidP="00951C1D">
            <w:pPr>
              <w:tabs>
                <w:tab w:val="left" w:pos="2339"/>
              </w:tabs>
            </w:pPr>
            <w:r>
              <w:tab/>
            </w:r>
          </w:p>
        </w:tc>
      </w:tr>
      <w:tr w:rsidR="00115A65">
        <w:trPr>
          <w:cantSplit/>
          <w:trHeight w:val="8810"/>
          <w:jc w:val="center"/>
        </w:trPr>
        <w:tc>
          <w:tcPr>
            <w:tcW w:w="3130" w:type="dxa"/>
          </w:tcPr>
          <w:p w:rsidR="003E2994" w:rsidRDefault="003E2994" w:rsidP="00115A65">
            <w:pPr>
              <w:pStyle w:val="ListParagraph"/>
            </w:pPr>
          </w:p>
          <w:p w:rsidR="00552C54" w:rsidRPr="007A3834" w:rsidRDefault="009469B2" w:rsidP="00552C54">
            <w:pPr>
              <w:pStyle w:val="ListParagraph"/>
              <w:ind w:hanging="549"/>
              <w:rPr>
                <w:u w:val="single"/>
              </w:rPr>
            </w:pPr>
            <w:r w:rsidRPr="007A3834">
              <w:rPr>
                <w:u w:val="single"/>
              </w:rPr>
              <w:t>Others issue:</w:t>
            </w:r>
          </w:p>
          <w:p w:rsidR="009469B2" w:rsidRDefault="009469B2" w:rsidP="00552C54">
            <w:pPr>
              <w:pStyle w:val="ListParagraph"/>
              <w:ind w:hanging="549"/>
            </w:pPr>
          </w:p>
          <w:p w:rsidR="009469B2" w:rsidRDefault="009469B2" w:rsidP="009469B2">
            <w:pPr>
              <w:pStyle w:val="ListParagraph"/>
              <w:ind w:left="171"/>
              <w:jc w:val="both"/>
            </w:pPr>
            <w:r>
              <w:t>Procedure to download invoice details in</w:t>
            </w:r>
            <w:r w:rsidR="00D87841">
              <w:t>to</w:t>
            </w:r>
            <w:r>
              <w:t xml:space="preserve"> SAP.</w:t>
            </w:r>
          </w:p>
          <w:p w:rsidR="009469B2" w:rsidRDefault="009469B2" w:rsidP="00552C54">
            <w:pPr>
              <w:pStyle w:val="ListParagraph"/>
              <w:ind w:hanging="549"/>
            </w:pPr>
          </w:p>
          <w:p w:rsidR="009469B2" w:rsidRDefault="009469B2" w:rsidP="00552C54">
            <w:pPr>
              <w:pStyle w:val="ListParagraph"/>
              <w:ind w:hanging="549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24CEBD8" wp14:editId="3C009E20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147320</wp:posOffset>
                      </wp:positionV>
                      <wp:extent cx="957580" cy="321310"/>
                      <wp:effectExtent l="0" t="0" r="13970" b="2159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758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69B2" w:rsidRPr="000D4974" w:rsidRDefault="009469B2" w:rsidP="009469B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APE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CEBD8" id="_x0000_s1033" type="#_x0000_t202" style="position:absolute;left:0;text-align:left;margin-left:30.3pt;margin-top:11.6pt;width:75.4pt;height:2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pBJQIAAEsEAAAOAAAAZHJzL2Uyb0RvYy54bWysVNuO2yAQfa/Uf0C8N068SZN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">
                      <v:textbox>
                        <w:txbxContent>
                          <w:p w:rsidR="009469B2" w:rsidRPr="000D4974" w:rsidRDefault="009469B2" w:rsidP="009469B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APE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469B2" w:rsidRDefault="009469B2" w:rsidP="00552C54">
            <w:pPr>
              <w:pStyle w:val="ListParagraph"/>
              <w:ind w:hanging="549"/>
            </w:pPr>
          </w:p>
          <w:p w:rsidR="00552C54" w:rsidRDefault="00552C54" w:rsidP="009469B2">
            <w:pPr>
              <w:pStyle w:val="ListParagraph"/>
              <w:ind w:hanging="549"/>
            </w:pPr>
          </w:p>
          <w:p w:rsidR="009469B2" w:rsidRDefault="009469B2" w:rsidP="009469B2">
            <w:pPr>
              <w:pStyle w:val="ListParagraph"/>
              <w:ind w:hanging="549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823925</wp:posOffset>
                      </wp:positionH>
                      <wp:positionV relativeFrom="paragraph">
                        <wp:posOffset>59690</wp:posOffset>
                      </wp:positionV>
                      <wp:extent cx="51206" cy="300482"/>
                      <wp:effectExtent l="19050" t="0" r="44450" b="42545"/>
                      <wp:wrapNone/>
                      <wp:docPr id="193" name="Down Arrow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06" cy="30048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F7955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93" o:spid="_x0000_s1026" type="#_x0000_t67" style="position:absolute;margin-left:64.9pt;margin-top:4.7pt;width:4.05pt;height:2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" adj="19760" fillcolor="#5b9bd5 [3204]" strokecolor="#1f4d78 [1604]" strokeweight="1pt"/>
                  </w:pict>
                </mc:Fallback>
              </mc:AlternateContent>
            </w:r>
          </w:p>
          <w:p w:rsidR="009469B2" w:rsidRDefault="009469B2" w:rsidP="009469B2">
            <w:pPr>
              <w:pStyle w:val="ListParagraph"/>
              <w:ind w:hanging="549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CCF2CC" wp14:editId="208B34D5">
                      <wp:simplePos x="0" y="0"/>
                      <wp:positionH relativeFrom="column">
                        <wp:posOffset>816305</wp:posOffset>
                      </wp:positionH>
                      <wp:positionV relativeFrom="paragraph">
                        <wp:posOffset>734695</wp:posOffset>
                      </wp:positionV>
                      <wp:extent cx="51206" cy="285293"/>
                      <wp:effectExtent l="19050" t="0" r="44450" b="38735"/>
                      <wp:wrapSquare wrapText="bothSides"/>
                      <wp:docPr id="194" name="Down Arrow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06" cy="28529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38D7" id="Down Arrow 194" o:spid="_x0000_s1026" type="#_x0000_t67" style="position:absolute;margin-left:64.3pt;margin-top:57.85pt;width:4.05pt;height:22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" adj="19662" fillcolor="#5b9bd5 [3204]" strokecolor="#1f4d78 [1604]" strokeweight="1pt"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776961D" wp14:editId="3B699BFF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229235</wp:posOffset>
                      </wp:positionV>
                      <wp:extent cx="1344930" cy="504190"/>
                      <wp:effectExtent l="0" t="0" r="26670" b="1016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930" cy="504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69B2" w:rsidRDefault="009469B2" w:rsidP="009469B2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Excel File Format (.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xlsx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9469B2" w:rsidRPr="009469B2" w:rsidRDefault="009469B2" w:rsidP="009469B2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9469B2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Header file</w:t>
                                  </w:r>
                                </w:p>
                                <w:p w:rsidR="009469B2" w:rsidRPr="009469B2" w:rsidRDefault="009469B2" w:rsidP="009469B2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9469B2"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Posit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ion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6961D" id="_x0000_s1034" type="#_x0000_t202" style="position:absolute;left:0;text-align:left;margin-left:14.15pt;margin-top:18.05pt;width:105.9pt;height:39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">
                      <v:textbox>
                        <w:txbxContent>
                          <w:p w:rsidR="009469B2" w:rsidRDefault="009469B2" w:rsidP="009469B2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Excel File Format (.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xlsx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469B2" w:rsidRPr="009469B2" w:rsidRDefault="009469B2" w:rsidP="009469B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9469B2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Header file</w:t>
                            </w:r>
                          </w:p>
                          <w:p w:rsidR="009469B2" w:rsidRPr="009469B2" w:rsidRDefault="009469B2" w:rsidP="009469B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9469B2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Posit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ion file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469B2" w:rsidRDefault="009469B2" w:rsidP="009469B2">
            <w:pPr>
              <w:pStyle w:val="ListParagraph"/>
              <w:ind w:hanging="549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137652" wp14:editId="58AF18B4">
                      <wp:simplePos x="0" y="0"/>
                      <wp:positionH relativeFrom="column">
                        <wp:posOffset>791007</wp:posOffset>
                      </wp:positionH>
                      <wp:positionV relativeFrom="paragraph">
                        <wp:posOffset>1562761</wp:posOffset>
                      </wp:positionV>
                      <wp:extent cx="51206" cy="285293"/>
                      <wp:effectExtent l="19050" t="0" r="44450" b="38735"/>
                      <wp:wrapSquare wrapText="bothSides"/>
                      <wp:docPr id="195" name="Down Arrow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06" cy="28529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F192D" id="Down Arrow 195" o:spid="_x0000_s1026" type="#_x0000_t67" style="position:absolute;margin-left:62.3pt;margin-top:123.05pt;width:4.05pt;height:22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" adj="19662" fillcolor="#5b9bd5 [3204]" strokecolor="#1f4d78 [1604]" strokeweight="1pt"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15A2B052" wp14:editId="1D52EB0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1844370</wp:posOffset>
                      </wp:positionV>
                      <wp:extent cx="979170" cy="424180"/>
                      <wp:effectExtent l="0" t="0" r="11430" b="1397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917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69B2" w:rsidRPr="000D4974" w:rsidRDefault="009469B2" w:rsidP="009469B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SAP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2B052" id="_x0000_s1035" type="#_x0000_t202" style="position:absolute;left:0;text-align:left;margin-left:28.55pt;margin-top:145.25pt;width:77.1pt;height:3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">
                      <v:textbox>
                        <w:txbxContent>
                          <w:p w:rsidR="009469B2" w:rsidRPr="000D4974" w:rsidRDefault="009469B2" w:rsidP="009469B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SAP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B4D361A" wp14:editId="4C215A7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894410</wp:posOffset>
                      </wp:positionV>
                      <wp:extent cx="1337945" cy="657860"/>
                      <wp:effectExtent l="0" t="0" r="14605" b="2794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945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69B2" w:rsidRDefault="009469B2" w:rsidP="009469B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Text Delimited Format (.tab)</w:t>
                                  </w:r>
                                </w:p>
                                <w:p w:rsidR="009469B2" w:rsidRDefault="009469B2" w:rsidP="009469B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Header File</w:t>
                                  </w:r>
                                </w:p>
                                <w:p w:rsidR="009469B2" w:rsidRPr="009469B2" w:rsidRDefault="009469B2" w:rsidP="009469B2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Position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D361A" id="_x0000_s1036" type="#_x0000_t202" style="position:absolute;left:0;text-align:left;margin-left:14.75pt;margin-top:70.45pt;width:105.35pt;height:51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">
                      <v:textbox>
                        <w:txbxContent>
                          <w:p w:rsidR="009469B2" w:rsidRDefault="009469B2" w:rsidP="009469B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Text Delimited Format (.tab)</w:t>
                            </w:r>
                          </w:p>
                          <w:p w:rsidR="009469B2" w:rsidRDefault="009469B2" w:rsidP="009469B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Header File</w:t>
                            </w:r>
                          </w:p>
                          <w:p w:rsidR="009469B2" w:rsidRPr="009469B2" w:rsidRDefault="009469B2" w:rsidP="009469B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Position File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69" w:type="dxa"/>
          </w:tcPr>
          <w:p w:rsidR="00951C1D" w:rsidRDefault="00951C1D">
            <w:pPr>
              <w:rPr>
                <w:noProof/>
                <w:lang w:val="en-GB"/>
              </w:rPr>
            </w:pPr>
          </w:p>
          <w:p w:rsidR="00552C54" w:rsidRPr="00552C54" w:rsidRDefault="00552C54">
            <w:pPr>
              <w:rPr>
                <w:noProof/>
                <w:u w:val="single"/>
                <w:lang w:val="en-GB"/>
              </w:rPr>
            </w:pPr>
            <w:r w:rsidRPr="00552C54">
              <w:rPr>
                <w:noProof/>
                <w:u w:val="single"/>
                <w:lang w:val="en-GB"/>
              </w:rPr>
              <w:t>Header File</w:t>
            </w:r>
            <w:r w:rsidR="009469B2">
              <w:rPr>
                <w:noProof/>
                <w:u w:val="single"/>
                <w:lang w:val="en-GB"/>
              </w:rPr>
              <w:t xml:space="preserve"> (fields needed)</w:t>
            </w:r>
          </w:p>
          <w:p w:rsidR="00552C54" w:rsidRDefault="00552C54">
            <w:pPr>
              <w:rPr>
                <w:noProof/>
                <w:lang w:val="en-GB"/>
              </w:rPr>
            </w:pPr>
          </w:p>
          <w:p w:rsidR="00552C54" w:rsidRDefault="009469B2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83F7374" wp14:editId="4503A083">
                  <wp:extent cx="5411061" cy="5413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9929" r="12840" b="53888"/>
                          <a:stretch/>
                        </pic:blipFill>
                        <pic:spPr bwMode="auto">
                          <a:xfrm>
                            <a:off x="0" y="0"/>
                            <a:ext cx="5523189" cy="552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2C54" w:rsidRDefault="00552C54">
            <w:pPr>
              <w:rPr>
                <w:noProof/>
                <w:lang w:val="en-GB"/>
              </w:rPr>
            </w:pPr>
          </w:p>
          <w:p w:rsidR="00552C54" w:rsidRDefault="00552C54">
            <w:pPr>
              <w:rPr>
                <w:noProof/>
                <w:lang w:val="en-GB"/>
              </w:rPr>
            </w:pPr>
          </w:p>
          <w:p w:rsidR="00552C54" w:rsidRPr="00552C54" w:rsidRDefault="00552C54">
            <w:pPr>
              <w:rPr>
                <w:noProof/>
                <w:u w:val="single"/>
                <w:lang w:val="en-GB"/>
              </w:rPr>
            </w:pPr>
            <w:r w:rsidRPr="00552C54">
              <w:rPr>
                <w:noProof/>
                <w:u w:val="single"/>
                <w:lang w:val="en-GB"/>
              </w:rPr>
              <w:t>Position file</w:t>
            </w:r>
            <w:r w:rsidR="009469B2">
              <w:rPr>
                <w:noProof/>
                <w:u w:val="single"/>
                <w:lang w:val="en-GB"/>
              </w:rPr>
              <w:t xml:space="preserve"> (fields needed)</w:t>
            </w:r>
          </w:p>
          <w:p w:rsidR="00BA26E8" w:rsidRDefault="00BA26E8">
            <w:pPr>
              <w:rPr>
                <w:noProof/>
                <w:lang w:val="en-GB"/>
              </w:rPr>
            </w:pPr>
          </w:p>
          <w:p w:rsidR="00951C1D" w:rsidRDefault="007A3834" w:rsidP="00BA26E8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127D153" wp14:editId="102835E6">
                  <wp:extent cx="5367672" cy="936346"/>
                  <wp:effectExtent l="0" t="0" r="4445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0183" r="45541" b="52185"/>
                          <a:stretch/>
                        </pic:blipFill>
                        <pic:spPr bwMode="auto">
                          <a:xfrm>
                            <a:off x="0" y="0"/>
                            <a:ext cx="5414049" cy="944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5BF" w:rsidRDefault="001E45BF">
      <w:bookmarkStart w:id="0" w:name="_GoBack"/>
      <w:bookmarkEnd w:id="0"/>
    </w:p>
    <w:sectPr w:rsidR="001E45BF">
      <w:headerReference w:type="default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BF" w:rsidRDefault="001E45BF">
      <w:r>
        <w:separator/>
      </w:r>
    </w:p>
  </w:endnote>
  <w:endnote w:type="continuationSeparator" w:id="0">
    <w:p w:rsidR="001E45BF" w:rsidRDefault="001E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Foo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DATE \@ "MM/dd/yy" </w:instrText>
    </w:r>
    <w:r>
      <w:rPr>
        <w:rFonts w:ascii="Verdana" w:hAnsi="Verdana"/>
        <w:sz w:val="28"/>
      </w:rPr>
      <w:fldChar w:fldCharType="separate"/>
    </w:r>
    <w:r w:rsidR="0086443E">
      <w:rPr>
        <w:rFonts w:ascii="Verdana" w:hAnsi="Verdana"/>
        <w:noProof/>
        <w:sz w:val="28"/>
      </w:rPr>
      <w:t>03/13/15</w:t>
    </w:r>
    <w:r>
      <w:rPr>
        <w:rFonts w:ascii="Verdana" w:hAnsi="Verdana"/>
        <w:sz w:val="28"/>
      </w:rPr>
      <w:fldChar w:fldCharType="end"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napToGrid w:val="0"/>
        <w:sz w:val="28"/>
        <w:lang w:eastAsia="en-US"/>
      </w:rPr>
      <w:t xml:space="preserve">Page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PAGE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D87841">
      <w:rPr>
        <w:rFonts w:ascii="Verdana" w:hAnsi="Verdana"/>
        <w:noProof/>
        <w:snapToGrid w:val="0"/>
        <w:sz w:val="28"/>
        <w:lang w:eastAsia="en-US"/>
      </w:rPr>
      <w:t>5</w:t>
    </w:r>
    <w:r>
      <w:rPr>
        <w:rFonts w:ascii="Verdana" w:hAnsi="Verdana"/>
        <w:snapToGrid w:val="0"/>
        <w:sz w:val="28"/>
        <w:lang w:eastAsia="en-US"/>
      </w:rPr>
      <w:fldChar w:fldCharType="end"/>
    </w:r>
    <w:r>
      <w:rPr>
        <w:rFonts w:ascii="Verdana" w:hAnsi="Verdana"/>
        <w:snapToGrid w:val="0"/>
        <w:sz w:val="28"/>
        <w:lang w:eastAsia="en-US"/>
      </w:rPr>
      <w:t xml:space="preserve"> of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NUMPAGES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D87841">
      <w:rPr>
        <w:rFonts w:ascii="Verdana" w:hAnsi="Verdana"/>
        <w:noProof/>
        <w:snapToGrid w:val="0"/>
        <w:sz w:val="28"/>
        <w:lang w:eastAsia="en-US"/>
      </w:rPr>
      <w:t>5</w:t>
    </w:r>
    <w:r>
      <w:rPr>
        <w:rFonts w:ascii="Verdana" w:hAnsi="Verdana"/>
        <w:snapToGrid w:val="0"/>
        <w:sz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BF" w:rsidRDefault="001E45BF">
      <w:r>
        <w:separator/>
      </w:r>
    </w:p>
  </w:footnote>
  <w:footnote w:type="continuationSeparator" w:id="0">
    <w:p w:rsidR="001E45BF" w:rsidRDefault="001E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Header"/>
      <w:pBdr>
        <w:top w:val="single" w:sz="4" w:space="1" w:color="auto"/>
        <w:left w:val="single" w:sz="4" w:space="4" w:color="auto"/>
        <w:bottom w:val="single" w:sz="4" w:space="11" w:color="auto"/>
        <w:right w:val="single" w:sz="4" w:space="4" w:color="auto"/>
      </w:pBdr>
      <w:jc w:val="cen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REF theme \* MERGEFORMAT </w:instrText>
    </w:r>
    <w:r>
      <w:rPr>
        <w:rFonts w:ascii="Verdana" w:hAnsi="Verdana"/>
        <w:sz w:val="28"/>
      </w:rPr>
      <w:fldChar w:fldCharType="separate"/>
    </w:r>
    <w:r>
      <w:rPr>
        <w:rFonts w:ascii="Verdana" w:hAnsi="Verdana"/>
        <w:noProof/>
        <w:sz w:val="28"/>
      </w:rPr>
      <w:t>double click - enter theme description</w:t>
    </w:r>
    <w:r>
      <w:rPr>
        <w:rFonts w:ascii="Verdana" w:hAnsi="Verdana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13DB"/>
    <w:multiLevelType w:val="hybridMultilevel"/>
    <w:tmpl w:val="F976B102"/>
    <w:lvl w:ilvl="0" w:tplc="6624E32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3" w:hanging="360"/>
      </w:pPr>
    </w:lvl>
    <w:lvl w:ilvl="2" w:tplc="0809001B" w:tentative="1">
      <w:start w:val="1"/>
      <w:numFmt w:val="lowerRoman"/>
      <w:lvlText w:val="%3."/>
      <w:lvlJc w:val="right"/>
      <w:pPr>
        <w:ind w:left="2113" w:hanging="180"/>
      </w:pPr>
    </w:lvl>
    <w:lvl w:ilvl="3" w:tplc="0809000F" w:tentative="1">
      <w:start w:val="1"/>
      <w:numFmt w:val="decimal"/>
      <w:lvlText w:val="%4."/>
      <w:lvlJc w:val="left"/>
      <w:pPr>
        <w:ind w:left="2833" w:hanging="360"/>
      </w:pPr>
    </w:lvl>
    <w:lvl w:ilvl="4" w:tplc="08090019" w:tentative="1">
      <w:start w:val="1"/>
      <w:numFmt w:val="lowerLetter"/>
      <w:lvlText w:val="%5."/>
      <w:lvlJc w:val="left"/>
      <w:pPr>
        <w:ind w:left="3553" w:hanging="360"/>
      </w:pPr>
    </w:lvl>
    <w:lvl w:ilvl="5" w:tplc="0809001B" w:tentative="1">
      <w:start w:val="1"/>
      <w:numFmt w:val="lowerRoman"/>
      <w:lvlText w:val="%6."/>
      <w:lvlJc w:val="right"/>
      <w:pPr>
        <w:ind w:left="4273" w:hanging="180"/>
      </w:pPr>
    </w:lvl>
    <w:lvl w:ilvl="6" w:tplc="0809000F" w:tentative="1">
      <w:start w:val="1"/>
      <w:numFmt w:val="decimal"/>
      <w:lvlText w:val="%7."/>
      <w:lvlJc w:val="left"/>
      <w:pPr>
        <w:ind w:left="4993" w:hanging="360"/>
      </w:pPr>
    </w:lvl>
    <w:lvl w:ilvl="7" w:tplc="08090019" w:tentative="1">
      <w:start w:val="1"/>
      <w:numFmt w:val="lowerLetter"/>
      <w:lvlText w:val="%8."/>
      <w:lvlJc w:val="left"/>
      <w:pPr>
        <w:ind w:left="5713" w:hanging="360"/>
      </w:pPr>
    </w:lvl>
    <w:lvl w:ilvl="8" w:tplc="0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">
    <w:nsid w:val="114B2815"/>
    <w:multiLevelType w:val="hybridMultilevel"/>
    <w:tmpl w:val="A48E4B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2379"/>
    <w:multiLevelType w:val="hybridMultilevel"/>
    <w:tmpl w:val="2514C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E47E5"/>
    <w:multiLevelType w:val="hybridMultilevel"/>
    <w:tmpl w:val="F8C8C5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01916"/>
    <w:multiLevelType w:val="hybridMultilevel"/>
    <w:tmpl w:val="1116DF88"/>
    <w:lvl w:ilvl="0" w:tplc="346C78A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9" w:hanging="360"/>
      </w:pPr>
    </w:lvl>
    <w:lvl w:ilvl="2" w:tplc="0809001B" w:tentative="1">
      <w:start w:val="1"/>
      <w:numFmt w:val="lowerRoman"/>
      <w:lvlText w:val="%3."/>
      <w:lvlJc w:val="right"/>
      <w:pPr>
        <w:ind w:left="1829" w:hanging="180"/>
      </w:pPr>
    </w:lvl>
    <w:lvl w:ilvl="3" w:tplc="0809000F" w:tentative="1">
      <w:start w:val="1"/>
      <w:numFmt w:val="decimal"/>
      <w:lvlText w:val="%4."/>
      <w:lvlJc w:val="left"/>
      <w:pPr>
        <w:ind w:left="2549" w:hanging="360"/>
      </w:pPr>
    </w:lvl>
    <w:lvl w:ilvl="4" w:tplc="08090019" w:tentative="1">
      <w:start w:val="1"/>
      <w:numFmt w:val="lowerLetter"/>
      <w:lvlText w:val="%5."/>
      <w:lvlJc w:val="left"/>
      <w:pPr>
        <w:ind w:left="3269" w:hanging="360"/>
      </w:pPr>
    </w:lvl>
    <w:lvl w:ilvl="5" w:tplc="0809001B" w:tentative="1">
      <w:start w:val="1"/>
      <w:numFmt w:val="lowerRoman"/>
      <w:lvlText w:val="%6."/>
      <w:lvlJc w:val="right"/>
      <w:pPr>
        <w:ind w:left="3989" w:hanging="180"/>
      </w:pPr>
    </w:lvl>
    <w:lvl w:ilvl="6" w:tplc="0809000F" w:tentative="1">
      <w:start w:val="1"/>
      <w:numFmt w:val="decimal"/>
      <w:lvlText w:val="%7."/>
      <w:lvlJc w:val="left"/>
      <w:pPr>
        <w:ind w:left="4709" w:hanging="360"/>
      </w:pPr>
    </w:lvl>
    <w:lvl w:ilvl="7" w:tplc="08090019" w:tentative="1">
      <w:start w:val="1"/>
      <w:numFmt w:val="lowerLetter"/>
      <w:lvlText w:val="%8."/>
      <w:lvlJc w:val="left"/>
      <w:pPr>
        <w:ind w:left="5429" w:hanging="360"/>
      </w:pPr>
    </w:lvl>
    <w:lvl w:ilvl="8" w:tplc="0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5">
    <w:nsid w:val="26A66344"/>
    <w:multiLevelType w:val="hybridMultilevel"/>
    <w:tmpl w:val="6590CA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61543"/>
    <w:multiLevelType w:val="hybridMultilevel"/>
    <w:tmpl w:val="B7EEA852"/>
    <w:lvl w:ilvl="0" w:tplc="2FD4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A1809"/>
    <w:multiLevelType w:val="hybridMultilevel"/>
    <w:tmpl w:val="1FE4D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C2787"/>
    <w:multiLevelType w:val="hybridMultilevel"/>
    <w:tmpl w:val="71A401A6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753DA"/>
    <w:multiLevelType w:val="hybridMultilevel"/>
    <w:tmpl w:val="375423DE"/>
    <w:lvl w:ilvl="0" w:tplc="8494C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314CF"/>
    <w:multiLevelType w:val="hybridMultilevel"/>
    <w:tmpl w:val="8EE2F02E"/>
    <w:lvl w:ilvl="0" w:tplc="F71806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330C1"/>
    <w:multiLevelType w:val="hybridMultilevel"/>
    <w:tmpl w:val="A72A8AAC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D3565"/>
    <w:multiLevelType w:val="hybridMultilevel"/>
    <w:tmpl w:val="2AA2D8E6"/>
    <w:lvl w:ilvl="0" w:tplc="38A0CD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444AF"/>
    <w:multiLevelType w:val="hybridMultilevel"/>
    <w:tmpl w:val="86D6209A"/>
    <w:lvl w:ilvl="0" w:tplc="AD90229E">
      <w:start w:val="1"/>
      <w:numFmt w:val="decimalZero"/>
      <w:lvlText w:val="%1-"/>
      <w:lvlJc w:val="left"/>
      <w:pPr>
        <w:ind w:left="1371" w:hanging="6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2E7743"/>
    <w:multiLevelType w:val="hybridMultilevel"/>
    <w:tmpl w:val="2BB64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74326"/>
    <w:multiLevelType w:val="hybridMultilevel"/>
    <w:tmpl w:val="D084F83A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6A51FA"/>
    <w:multiLevelType w:val="hybridMultilevel"/>
    <w:tmpl w:val="788E67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B07C4"/>
    <w:multiLevelType w:val="hybridMultilevel"/>
    <w:tmpl w:val="A4FC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D340E"/>
    <w:multiLevelType w:val="hybridMultilevel"/>
    <w:tmpl w:val="FB1AD3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16F23"/>
    <w:multiLevelType w:val="hybridMultilevel"/>
    <w:tmpl w:val="93B28424"/>
    <w:lvl w:ilvl="0" w:tplc="6DBC54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DE2416"/>
    <w:multiLevelType w:val="hybridMultilevel"/>
    <w:tmpl w:val="EC1ECF1A"/>
    <w:lvl w:ilvl="0" w:tplc="BFA0D3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1115C0"/>
    <w:multiLevelType w:val="hybridMultilevel"/>
    <w:tmpl w:val="661CA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15"/>
  </w:num>
  <w:num w:numId="10">
    <w:abstractNumId w:val="14"/>
  </w:num>
  <w:num w:numId="11">
    <w:abstractNumId w:val="7"/>
  </w:num>
  <w:num w:numId="12">
    <w:abstractNumId w:val="20"/>
  </w:num>
  <w:num w:numId="13">
    <w:abstractNumId w:val="21"/>
  </w:num>
  <w:num w:numId="14">
    <w:abstractNumId w:val="0"/>
  </w:num>
  <w:num w:numId="15">
    <w:abstractNumId w:val="13"/>
  </w:num>
  <w:num w:numId="16">
    <w:abstractNumId w:val="4"/>
  </w:num>
  <w:num w:numId="17">
    <w:abstractNumId w:val="6"/>
  </w:num>
  <w:num w:numId="18">
    <w:abstractNumId w:val="12"/>
  </w:num>
  <w:num w:numId="19">
    <w:abstractNumId w:val="16"/>
  </w:num>
  <w:num w:numId="20">
    <w:abstractNumId w:val="1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BF"/>
    <w:rsid w:val="000248C2"/>
    <w:rsid w:val="00087565"/>
    <w:rsid w:val="000D4974"/>
    <w:rsid w:val="000E0F21"/>
    <w:rsid w:val="000E2EBE"/>
    <w:rsid w:val="00115A65"/>
    <w:rsid w:val="001608AE"/>
    <w:rsid w:val="001E45BF"/>
    <w:rsid w:val="001E7DDC"/>
    <w:rsid w:val="00220E80"/>
    <w:rsid w:val="00254A79"/>
    <w:rsid w:val="002D6EAD"/>
    <w:rsid w:val="00316ABB"/>
    <w:rsid w:val="003474CF"/>
    <w:rsid w:val="003774A4"/>
    <w:rsid w:val="00381A54"/>
    <w:rsid w:val="003C4F9C"/>
    <w:rsid w:val="003E2994"/>
    <w:rsid w:val="00417D7F"/>
    <w:rsid w:val="00430F02"/>
    <w:rsid w:val="00490C6F"/>
    <w:rsid w:val="004C76D9"/>
    <w:rsid w:val="004C7BF3"/>
    <w:rsid w:val="00552C54"/>
    <w:rsid w:val="005C12DF"/>
    <w:rsid w:val="006B7A08"/>
    <w:rsid w:val="00716669"/>
    <w:rsid w:val="007A3834"/>
    <w:rsid w:val="00820FEF"/>
    <w:rsid w:val="00850F13"/>
    <w:rsid w:val="0086443E"/>
    <w:rsid w:val="00876FEA"/>
    <w:rsid w:val="00897962"/>
    <w:rsid w:val="009469B2"/>
    <w:rsid w:val="00951C1D"/>
    <w:rsid w:val="009B3D9E"/>
    <w:rsid w:val="00A75866"/>
    <w:rsid w:val="00A859FB"/>
    <w:rsid w:val="00AB4290"/>
    <w:rsid w:val="00B729BB"/>
    <w:rsid w:val="00B946F3"/>
    <w:rsid w:val="00BA26E8"/>
    <w:rsid w:val="00BE3AF3"/>
    <w:rsid w:val="00C1559C"/>
    <w:rsid w:val="00C75155"/>
    <w:rsid w:val="00CB7744"/>
    <w:rsid w:val="00D86A89"/>
    <w:rsid w:val="00D87841"/>
    <w:rsid w:val="00DA5E18"/>
    <w:rsid w:val="00E76BB3"/>
    <w:rsid w:val="00EC6399"/>
    <w:rsid w:val="00F22671"/>
    <w:rsid w:val="00FB38CF"/>
    <w:rsid w:val="00FC02E5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6AAD-F0D3-4ADF-B1AF-416FE46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87E42FA6.dotm</Template>
  <TotalTime>6</TotalTime>
  <Pages>5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Interprint, Inc.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Rizal</dc:creator>
  <cp:keywords/>
  <dc:description/>
  <cp:lastModifiedBy>Sharif, Rizal</cp:lastModifiedBy>
  <cp:revision>3</cp:revision>
  <dcterms:created xsi:type="dcterms:W3CDTF">2015-03-13T02:16:00Z</dcterms:created>
  <dcterms:modified xsi:type="dcterms:W3CDTF">2015-03-13T02:21:00Z</dcterms:modified>
</cp:coreProperties>
</file>