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570"/>
      </w:tblGrid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E45B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Author</w:t>
            </w:r>
          </w:p>
        </w:tc>
        <w:tc>
          <w:tcPr>
            <w:tcW w:w="6570" w:type="dxa"/>
          </w:tcPr>
          <w:p w:rsidR="003774A4" w:rsidRDefault="00FE5C77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Rizal Sharif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Name</w:t>
            </w:r>
          </w:p>
        </w:tc>
        <w:tc>
          <w:tcPr>
            <w:tcW w:w="6570" w:type="dxa"/>
          </w:tcPr>
          <w:p w:rsidR="003774A4" w:rsidRDefault="00300ECC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System Issues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608A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Title</w:t>
            </w:r>
          </w:p>
        </w:tc>
        <w:tc>
          <w:tcPr>
            <w:tcW w:w="6570" w:type="dxa"/>
          </w:tcPr>
          <w:p w:rsidR="003774A4" w:rsidRDefault="007A2D5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APE New System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Date</w:t>
            </w:r>
          </w:p>
        </w:tc>
        <w:tc>
          <w:tcPr>
            <w:tcW w:w="6570" w:type="dxa"/>
          </w:tcPr>
          <w:p w:rsidR="003774A4" w:rsidRDefault="002957C9" w:rsidP="002957C9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04</w:t>
            </w:r>
            <w:r w:rsidR="007F2260">
              <w:rPr>
                <w:rFonts w:ascii="Verdana" w:hAnsi="Verdana"/>
                <w:sz w:val="28"/>
              </w:rPr>
              <w:t>.0</w:t>
            </w:r>
            <w:r>
              <w:rPr>
                <w:rFonts w:ascii="Verdana" w:hAnsi="Verdana"/>
                <w:sz w:val="28"/>
              </w:rPr>
              <w:t>5</w:t>
            </w:r>
            <w:r w:rsidR="007F2260">
              <w:rPr>
                <w:rFonts w:ascii="Verdana" w:hAnsi="Verdana"/>
                <w:sz w:val="28"/>
              </w:rPr>
              <w:t>.2015</w:t>
            </w:r>
          </w:p>
        </w:tc>
      </w:tr>
    </w:tbl>
    <w:p w:rsidR="003774A4" w:rsidRDefault="001E45BF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0"/>
        <w:gridCol w:w="9069"/>
      </w:tblGrid>
      <w:tr w:rsidR="00D50395">
        <w:trPr>
          <w:cantSplit/>
          <w:trHeight w:val="8810"/>
          <w:jc w:val="center"/>
        </w:trPr>
        <w:tc>
          <w:tcPr>
            <w:tcW w:w="3130" w:type="dxa"/>
          </w:tcPr>
          <w:p w:rsidR="00D50395" w:rsidRDefault="00D50395" w:rsidP="00D50395">
            <w:pPr>
              <w:pStyle w:val="ListParagraph"/>
              <w:ind w:left="171" w:firstLine="0"/>
            </w:pPr>
          </w:p>
          <w:p w:rsidR="00D50395" w:rsidRDefault="00D50395" w:rsidP="00766C3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7319F4">
              <w:rPr>
                <w:b/>
              </w:rPr>
              <w:t>Cylinder Card</w:t>
            </w:r>
            <w:r w:rsidR="003102F1">
              <w:rPr>
                <w:b/>
              </w:rPr>
              <w:t xml:space="preserve"> Printout</w:t>
            </w:r>
          </w:p>
          <w:p w:rsidR="00766C3D" w:rsidRDefault="00766C3D" w:rsidP="00766C3D">
            <w:pPr>
              <w:rPr>
                <w:b/>
              </w:rPr>
            </w:pPr>
          </w:p>
          <w:p w:rsidR="00766C3D" w:rsidRDefault="00682013" w:rsidP="00766C3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7319F4">
              <w:rPr>
                <w:b/>
              </w:rPr>
              <w:t>Remark Column:</w:t>
            </w:r>
          </w:p>
          <w:p w:rsidR="000462AE" w:rsidRDefault="000462AE" w:rsidP="00766C3D">
            <w:pPr>
              <w:rPr>
                <w:b/>
              </w:rPr>
            </w:pPr>
          </w:p>
          <w:p w:rsidR="000462AE" w:rsidRDefault="007319F4" w:rsidP="0056277B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 xml:space="preserve">Please leave the remark column empty. This column is for production staff to manually write remarks. It should </w:t>
            </w:r>
            <w:r w:rsidRPr="007319F4">
              <w:rPr>
                <w:b/>
              </w:rPr>
              <w:t>not</w:t>
            </w:r>
            <w:r>
              <w:t xml:space="preserve"> take the remarks details from Job Sheet.</w:t>
            </w:r>
          </w:p>
          <w:p w:rsidR="003102F1" w:rsidRDefault="003102F1" w:rsidP="003102F1"/>
          <w:p w:rsidR="003102F1" w:rsidRDefault="003102F1" w:rsidP="003102F1">
            <w:pPr>
              <w:ind w:left="171" w:firstLine="0"/>
              <w:rPr>
                <w:b/>
              </w:rPr>
            </w:pPr>
          </w:p>
          <w:p w:rsidR="003102F1" w:rsidRDefault="003102F1" w:rsidP="003102F1">
            <w:pPr>
              <w:rPr>
                <w:b/>
              </w:rPr>
            </w:pPr>
          </w:p>
          <w:p w:rsidR="003102F1" w:rsidRDefault="003102F1" w:rsidP="003102F1">
            <w:pPr>
              <w:rPr>
                <w:b/>
              </w:rPr>
            </w:pPr>
            <w:r>
              <w:rPr>
                <w:b/>
              </w:rPr>
              <w:t xml:space="preserve">   Cylinder sequence</w:t>
            </w:r>
            <w:r>
              <w:rPr>
                <w:b/>
              </w:rPr>
              <w:t>:</w:t>
            </w:r>
          </w:p>
          <w:p w:rsidR="003102F1" w:rsidRDefault="003102F1" w:rsidP="003102F1">
            <w:pPr>
              <w:rPr>
                <w:b/>
              </w:rPr>
            </w:pPr>
          </w:p>
          <w:p w:rsidR="003102F1" w:rsidRDefault="003102F1" w:rsidP="003102F1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>In each cylinder card, it should show all the cylinders sequence</w:t>
            </w:r>
            <w:r>
              <w:t>.</w:t>
            </w:r>
          </w:p>
          <w:p w:rsidR="003102F1" w:rsidRDefault="003102F1" w:rsidP="003102F1">
            <w:pPr>
              <w:pStyle w:val="ListParagraph"/>
              <w:ind w:left="171" w:firstLine="0"/>
            </w:pPr>
          </w:p>
          <w:p w:rsidR="003102F1" w:rsidRPr="003102F1" w:rsidRDefault="003102F1" w:rsidP="003102F1">
            <w:pPr>
              <w:pStyle w:val="ListParagraph"/>
              <w:ind w:left="171" w:firstLine="0"/>
              <w:rPr>
                <w:b/>
              </w:rPr>
            </w:pPr>
            <w:r w:rsidRPr="003102F1">
              <w:rPr>
                <w:b/>
              </w:rPr>
              <w:t>Example:</w:t>
            </w:r>
          </w:p>
          <w:p w:rsidR="003102F1" w:rsidRDefault="003102F1" w:rsidP="003102F1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 xml:space="preserve">We do not tick cylinder 3 and 5 since it is a common cylinder. </w:t>
            </w:r>
          </w:p>
          <w:p w:rsidR="003102F1" w:rsidRDefault="003102F1" w:rsidP="003102F1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>We do not print cylinder card for 3 and 5.</w:t>
            </w:r>
          </w:p>
          <w:p w:rsidR="003102F1" w:rsidRDefault="003102F1" w:rsidP="003102F1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>But in each cylinder card, it should shows the complete cylinders sequence 1 – 10.</w:t>
            </w:r>
          </w:p>
          <w:p w:rsidR="003102F1" w:rsidRDefault="003102F1" w:rsidP="003102F1">
            <w:pPr>
              <w:pStyle w:val="ListParagraph"/>
              <w:ind w:left="171" w:firstLine="0"/>
            </w:pPr>
          </w:p>
          <w:p w:rsidR="003102F1" w:rsidRDefault="003102F1" w:rsidP="003102F1">
            <w:pPr>
              <w:ind w:left="171" w:firstLine="0"/>
            </w:pPr>
            <w:r>
              <w:t>Sometimes we only want to print cylinder card for cylinder 1 and 2</w:t>
            </w:r>
          </w:p>
          <w:p w:rsidR="003102F1" w:rsidRDefault="003102F1" w:rsidP="003102F1">
            <w:pPr>
              <w:ind w:left="171" w:firstLine="0"/>
            </w:pPr>
            <w:r>
              <w:t>When we tick cylinder 1 and 2, it should only print 2 cylinders card but with complete cylinders sequence 1-10.</w:t>
            </w:r>
          </w:p>
          <w:p w:rsidR="003102F1" w:rsidRDefault="003102F1" w:rsidP="003102F1">
            <w:pPr>
              <w:pStyle w:val="ListParagraph"/>
              <w:ind w:left="171" w:firstLine="0"/>
            </w:pPr>
          </w:p>
          <w:p w:rsidR="003102F1" w:rsidRDefault="003102F1" w:rsidP="003102F1">
            <w:pPr>
              <w:rPr>
                <w:b/>
              </w:rPr>
            </w:pPr>
          </w:p>
          <w:p w:rsidR="003102F1" w:rsidRDefault="003102F1" w:rsidP="003102F1">
            <w:pPr>
              <w:rPr>
                <w:b/>
              </w:rPr>
            </w:pPr>
          </w:p>
          <w:p w:rsidR="003102F1" w:rsidRDefault="003102F1" w:rsidP="003102F1"/>
          <w:p w:rsidR="007319F4" w:rsidRDefault="007319F4" w:rsidP="007319F4"/>
          <w:p w:rsidR="007319F4" w:rsidRDefault="007319F4" w:rsidP="007319F4"/>
          <w:p w:rsidR="007319F4" w:rsidRDefault="007319F4" w:rsidP="007319F4"/>
          <w:p w:rsidR="007319F4" w:rsidRPr="000462AE" w:rsidRDefault="007319F4" w:rsidP="007319F4"/>
          <w:p w:rsidR="00FF34C0" w:rsidRDefault="004E6E0E" w:rsidP="00FF34C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FF34C0">
              <w:rPr>
                <w:b/>
              </w:rPr>
              <w:t>Cylinder Cards Printout</w:t>
            </w:r>
          </w:p>
          <w:p w:rsidR="00FF34C0" w:rsidRDefault="00FF34C0" w:rsidP="00FF34C0">
            <w:pPr>
              <w:rPr>
                <w:b/>
              </w:rPr>
            </w:pPr>
          </w:p>
          <w:p w:rsidR="00FF34C0" w:rsidRDefault="00FF34C0" w:rsidP="00FF34C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Process Type Column</w:t>
            </w:r>
          </w:p>
          <w:p w:rsidR="00FF34C0" w:rsidRDefault="00FF34C0" w:rsidP="00FF34C0">
            <w:pPr>
              <w:rPr>
                <w:b/>
              </w:rPr>
            </w:pPr>
          </w:p>
          <w:p w:rsidR="00FF34C0" w:rsidRDefault="00FF34C0" w:rsidP="00FF34C0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 xml:space="preserve">We need additional information i.e. </w:t>
            </w:r>
            <w:r w:rsidRPr="00FF34C0">
              <w:rPr>
                <w:b/>
              </w:rPr>
              <w:t>process type</w:t>
            </w:r>
            <w:r>
              <w:t xml:space="preserve"> for each cylinder.</w:t>
            </w:r>
          </w:p>
          <w:p w:rsidR="00FF34C0" w:rsidRDefault="00FF34C0" w:rsidP="00FF34C0">
            <w:pPr>
              <w:pStyle w:val="ListParagraph"/>
              <w:numPr>
                <w:ilvl w:val="0"/>
                <w:numId w:val="28"/>
              </w:numPr>
              <w:ind w:left="171" w:hanging="171"/>
            </w:pPr>
            <w:r>
              <w:t>It is very important for production staff to know whether the cylinder is for FLX-EMG, FLX-DLS, TBC-EMG, TBC-DLS, TBC-LE, EMB-CNC, EMB-Digilas, etc.</w:t>
            </w:r>
          </w:p>
          <w:p w:rsidR="007319F4" w:rsidRDefault="007319F4" w:rsidP="00D50395"/>
          <w:p w:rsidR="00D50395" w:rsidRDefault="00D50395" w:rsidP="00D50395"/>
          <w:p w:rsidR="00FF34C0" w:rsidRDefault="00FF34C0" w:rsidP="00D50395"/>
          <w:p w:rsidR="00FF34C0" w:rsidRDefault="00FF34C0" w:rsidP="00D50395"/>
          <w:p w:rsidR="00FF34C0" w:rsidRDefault="00FF34C0" w:rsidP="00D50395"/>
          <w:p w:rsidR="00FF34C0" w:rsidRDefault="00FF34C0" w:rsidP="00FF34C0">
            <w:pPr>
              <w:ind w:left="171" w:firstLine="0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C790583" wp14:editId="09D54A09">
                      <wp:simplePos x="0" y="0"/>
                      <wp:positionH relativeFrom="column">
                        <wp:posOffset>1387035</wp:posOffset>
                      </wp:positionH>
                      <wp:positionV relativeFrom="paragraph">
                        <wp:posOffset>346808</wp:posOffset>
                      </wp:positionV>
                      <wp:extent cx="2092521" cy="1784301"/>
                      <wp:effectExtent l="0" t="0" r="79375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521" cy="17843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E07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109.2pt;margin-top:27.3pt;width:164.75pt;height:14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" strokecolor="#c55a11" strokeweight="1.5pt">
                      <v:stroke endarrow="block" joinstyle="miter"/>
                    </v:shape>
                  </w:pict>
                </mc:Fallback>
              </mc:AlternateContent>
            </w:r>
            <w:r>
              <w:t>In the old system, we have to insert the process type in the color description.</w:t>
            </w:r>
          </w:p>
        </w:tc>
        <w:tc>
          <w:tcPr>
            <w:tcW w:w="9069" w:type="dxa"/>
          </w:tcPr>
          <w:p w:rsidR="00CE6AEC" w:rsidRDefault="00CE6AEC" w:rsidP="00D50395"/>
          <w:p w:rsidR="00CE6AEC" w:rsidRDefault="007209E1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6C96CF" wp14:editId="0CE24AAF">
                      <wp:simplePos x="0" y="0"/>
                      <wp:positionH relativeFrom="column">
                        <wp:posOffset>4041824</wp:posOffset>
                      </wp:positionH>
                      <wp:positionV relativeFrom="paragraph">
                        <wp:posOffset>770791</wp:posOffset>
                      </wp:positionV>
                      <wp:extent cx="1506220" cy="703385"/>
                      <wp:effectExtent l="19050" t="19050" r="17780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220" cy="70338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272F3" id="Rectangle 5" o:spid="_x0000_s1026" style="position:absolute;margin-left:318.25pt;margin-top:60.7pt;width:118.6pt;height:5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" filled="f" strokecolor="#c00000" strokeweight="2.25pt"/>
                  </w:pict>
                </mc:Fallback>
              </mc:AlternateContent>
            </w:r>
            <w:r w:rsidR="007319F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CE1989" wp14:editId="05B661B5">
                      <wp:simplePos x="0" y="0"/>
                      <wp:positionH relativeFrom="column">
                        <wp:posOffset>-2638</wp:posOffset>
                      </wp:positionH>
                      <wp:positionV relativeFrom="paragraph">
                        <wp:posOffset>1597269</wp:posOffset>
                      </wp:positionV>
                      <wp:extent cx="377532" cy="948837"/>
                      <wp:effectExtent l="19050" t="19050" r="2286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532" cy="948837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C8F57" id="Rectangle 20" o:spid="_x0000_s1026" style="position:absolute;margin-left:-.2pt;margin-top:125.75pt;width:29.75pt;height:7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" filled="f" strokecolor="#c00000" strokeweight="2.25pt"/>
                  </w:pict>
                </mc:Fallback>
              </mc:AlternateContent>
            </w:r>
            <w:r w:rsidR="007319F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0CF146D" wp14:editId="634F71DD">
                      <wp:simplePos x="0" y="0"/>
                      <wp:positionH relativeFrom="column">
                        <wp:posOffset>-864284</wp:posOffset>
                      </wp:positionH>
                      <wp:positionV relativeFrom="paragraph">
                        <wp:posOffset>375139</wp:posOffset>
                      </wp:positionV>
                      <wp:extent cx="4906108" cy="545124"/>
                      <wp:effectExtent l="0" t="0" r="46990" b="838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6108" cy="54512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DC19" id="Straight Arrow Connector 12" o:spid="_x0000_s1026" type="#_x0000_t32" style="position:absolute;margin-left:-68.05pt;margin-top:29.55pt;width:386.3pt;height:4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" strokecolor="#c45911 [2405]" strokeweight="1.5pt">
                      <v:stroke endarrow="block" joinstyle="miter"/>
                    </v:shape>
                  </w:pict>
                </mc:Fallback>
              </mc:AlternateContent>
            </w:r>
            <w:r w:rsidR="007319F4">
              <w:rPr>
                <w:noProof/>
                <w:lang w:val="en-GB"/>
              </w:rPr>
              <w:drawing>
                <wp:inline distT="0" distB="0" distL="0" distR="0" wp14:anchorId="6B605E83" wp14:editId="6B16C7B8">
                  <wp:extent cx="5551443" cy="254976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371" t="6960" r="5534" b="35916"/>
                          <a:stretch/>
                        </pic:blipFill>
                        <pic:spPr bwMode="auto">
                          <a:xfrm>
                            <a:off x="0" y="0"/>
                            <a:ext cx="5565022" cy="255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6AEC" w:rsidRDefault="00CE6AEC" w:rsidP="00D50395"/>
          <w:p w:rsidR="00D50395" w:rsidRDefault="007319F4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F8BFA0" wp14:editId="58DC389C">
                      <wp:simplePos x="0" y="0"/>
                      <wp:positionH relativeFrom="column">
                        <wp:posOffset>-2638</wp:posOffset>
                      </wp:positionH>
                      <wp:positionV relativeFrom="paragraph">
                        <wp:posOffset>2019788</wp:posOffset>
                      </wp:positionV>
                      <wp:extent cx="5661660" cy="184639"/>
                      <wp:effectExtent l="19050" t="19050" r="15240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1660" cy="184639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47F4" id="Rectangle 17" o:spid="_x0000_s1026" style="position:absolute;margin-left:-.2pt;margin-top:159.05pt;width:445.8pt;height:1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74B08F" wp14:editId="7EA62966">
                      <wp:simplePos x="0" y="0"/>
                      <wp:positionH relativeFrom="column">
                        <wp:posOffset>-2638</wp:posOffset>
                      </wp:positionH>
                      <wp:positionV relativeFrom="paragraph">
                        <wp:posOffset>1615342</wp:posOffset>
                      </wp:positionV>
                      <wp:extent cx="5661660" cy="219808"/>
                      <wp:effectExtent l="19050" t="19050" r="15240" b="279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1660" cy="219808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CE384" id="Rectangle 18" o:spid="_x0000_s1026" style="position:absolute;margin-left:-.2pt;margin-top:127.2pt;width:445.8pt;height:1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478F2AE3" wp14:editId="5A6D119E">
                  <wp:extent cx="5662246" cy="295391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33" t="4640" r="3501" b="4010"/>
                          <a:stretch/>
                        </pic:blipFill>
                        <pic:spPr bwMode="auto">
                          <a:xfrm>
                            <a:off x="0" y="0"/>
                            <a:ext cx="5673937" cy="296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34C0" w:rsidRDefault="00FF34C0" w:rsidP="00D50395"/>
          <w:p w:rsidR="00FF34C0" w:rsidRDefault="00FF34C0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549BB5C" wp14:editId="18A56D8C">
                      <wp:simplePos x="0" y="0"/>
                      <wp:positionH relativeFrom="column">
                        <wp:posOffset>2872447</wp:posOffset>
                      </wp:positionH>
                      <wp:positionV relativeFrom="paragraph">
                        <wp:posOffset>1368669</wp:posOffset>
                      </wp:positionV>
                      <wp:extent cx="2320925" cy="1177925"/>
                      <wp:effectExtent l="19050" t="19050" r="22225" b="222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0925" cy="117792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EDACC" id="Rectangle 28" o:spid="_x0000_s1026" style="position:absolute;margin-left:226.2pt;margin-top:107.75pt;width:182.75pt;height:9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1D686562" wp14:editId="49062C0E">
                  <wp:extent cx="5551443" cy="2549769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371" t="6960" r="5534" b="35916"/>
                          <a:stretch/>
                        </pic:blipFill>
                        <pic:spPr bwMode="auto">
                          <a:xfrm>
                            <a:off x="0" y="0"/>
                            <a:ext cx="5565022" cy="255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34C0" w:rsidRDefault="00FF34C0" w:rsidP="00D50395"/>
          <w:p w:rsidR="00FF34C0" w:rsidRDefault="00FF34C0" w:rsidP="00D50395"/>
          <w:p w:rsidR="00FF34C0" w:rsidRDefault="00FF34C0" w:rsidP="00D50395"/>
          <w:p w:rsidR="00FF34C0" w:rsidRDefault="00FF34C0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EDB80E1" wp14:editId="65EBF51A">
                      <wp:simplePos x="0" y="0"/>
                      <wp:positionH relativeFrom="column">
                        <wp:posOffset>1544808</wp:posOffset>
                      </wp:positionH>
                      <wp:positionV relativeFrom="paragraph">
                        <wp:posOffset>1622180</wp:posOffset>
                      </wp:positionV>
                      <wp:extent cx="711932" cy="896815"/>
                      <wp:effectExtent l="19050" t="19050" r="12065" b="1778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932" cy="89681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2654E" id="Rectangle 30" o:spid="_x0000_s1026" style="position:absolute;margin-left:121.65pt;margin-top:127.75pt;width:56.05pt;height:7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1DE57DE2" wp14:editId="493AB453">
                  <wp:extent cx="5372100" cy="2604135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916" t="11887" r="8804" b="9540"/>
                          <a:stretch/>
                        </pic:blipFill>
                        <pic:spPr bwMode="auto">
                          <a:xfrm>
                            <a:off x="0" y="0"/>
                            <a:ext cx="5382000" cy="2608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95">
        <w:trPr>
          <w:cantSplit/>
          <w:trHeight w:val="8810"/>
          <w:jc w:val="center"/>
        </w:trPr>
        <w:tc>
          <w:tcPr>
            <w:tcW w:w="3130" w:type="dxa"/>
          </w:tcPr>
          <w:p w:rsidR="00D50395" w:rsidRDefault="00D50395" w:rsidP="00D50395">
            <w:pPr>
              <w:pStyle w:val="ListParagraph"/>
              <w:ind w:left="171" w:firstLine="0"/>
            </w:pPr>
          </w:p>
          <w:p w:rsidR="001513BD" w:rsidRDefault="00727613" w:rsidP="001513BD">
            <w:pPr>
              <w:rPr>
                <w:b/>
              </w:rPr>
            </w:pPr>
            <w:r>
              <w:rPr>
                <w:b/>
              </w:rPr>
              <w:t xml:space="preserve">Purchase Order </w:t>
            </w:r>
            <w:r w:rsidR="0056277B">
              <w:rPr>
                <w:b/>
              </w:rPr>
              <w:t xml:space="preserve"> print out</w:t>
            </w:r>
          </w:p>
          <w:p w:rsidR="001513BD" w:rsidRDefault="001513BD" w:rsidP="001513BD">
            <w:pPr>
              <w:rPr>
                <w:b/>
              </w:rPr>
            </w:pPr>
          </w:p>
          <w:p w:rsidR="003C2DDC" w:rsidRDefault="001513BD" w:rsidP="00727613">
            <w:r>
              <w:t xml:space="preserve">- </w:t>
            </w:r>
            <w:r w:rsidR="00727613">
              <w:t>Change Curr to Billing Currency</w:t>
            </w:r>
          </w:p>
          <w:p w:rsidR="00727613" w:rsidRDefault="00727613" w:rsidP="00727613"/>
          <w:p w:rsidR="00727613" w:rsidRDefault="00727613" w:rsidP="00727613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2DFEDC4" wp14:editId="33B12516">
                      <wp:simplePos x="0" y="0"/>
                      <wp:positionH relativeFrom="column">
                        <wp:posOffset>1105681</wp:posOffset>
                      </wp:positionH>
                      <wp:positionV relativeFrom="paragraph">
                        <wp:posOffset>256931</wp:posOffset>
                      </wp:positionV>
                      <wp:extent cx="2435469" cy="1573823"/>
                      <wp:effectExtent l="0" t="0" r="60325" b="6477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5469" cy="15738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27160" id="Straight Arrow Connector 15" o:spid="_x0000_s1026" type="#_x0000_t32" style="position:absolute;margin-left:87.05pt;margin-top:20.25pt;width:191.75pt;height:123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" strokecolor="#c55a11" strokeweight="1.5pt">
                      <v:stroke endarrow="block" joinstyle="miter"/>
                    </v:shape>
                  </w:pict>
                </mc:Fallback>
              </mc:AlternateContent>
            </w:r>
            <w:r>
              <w:t>- Typo : Arab-Malay</w:t>
            </w:r>
            <w:r w:rsidRPr="00727613">
              <w:rPr>
                <w:b/>
              </w:rPr>
              <w:t>su</w:t>
            </w:r>
            <w:r>
              <w:t>an. It should be Arab-Malays</w:t>
            </w:r>
            <w:r w:rsidRPr="00727613">
              <w:rPr>
                <w:b/>
              </w:rPr>
              <w:t>i</w:t>
            </w:r>
            <w:r>
              <w:t>an</w:t>
            </w:r>
          </w:p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7B6BE2" w:rsidRPr="007B6BE2" w:rsidRDefault="007B6BE2" w:rsidP="007B6BE2"/>
          <w:p w:rsidR="007B6BE2" w:rsidRDefault="007B6BE2" w:rsidP="003C2DDC">
            <w:pPr>
              <w:ind w:left="0" w:firstLine="0"/>
            </w:pPr>
          </w:p>
          <w:p w:rsidR="007B6BE2" w:rsidRDefault="007B6BE2" w:rsidP="003C2DDC">
            <w:pPr>
              <w:ind w:left="0" w:firstLine="0"/>
            </w:pPr>
          </w:p>
          <w:p w:rsidR="007B6BE2" w:rsidRDefault="007B6BE2" w:rsidP="003C2DDC">
            <w:pPr>
              <w:ind w:left="0" w:firstLine="0"/>
            </w:pPr>
          </w:p>
          <w:p w:rsidR="002D5CE1" w:rsidRPr="002D5CE1" w:rsidRDefault="002D5CE1" w:rsidP="003C2DDC">
            <w:pPr>
              <w:ind w:left="0" w:firstLine="0"/>
              <w:rPr>
                <w:b/>
              </w:rPr>
            </w:pPr>
            <w:r w:rsidRPr="002D5CE1">
              <w:rPr>
                <w:b/>
              </w:rPr>
              <w:t xml:space="preserve">New </w:t>
            </w:r>
            <w:r>
              <w:rPr>
                <w:b/>
              </w:rPr>
              <w:t>Scenario:</w:t>
            </w:r>
          </w:p>
          <w:p w:rsidR="002D5CE1" w:rsidRDefault="002D5CE1" w:rsidP="003C2DDC">
            <w:pPr>
              <w:ind w:left="0" w:firstLine="0"/>
            </w:pPr>
          </w:p>
          <w:p w:rsidR="002D5CE1" w:rsidRDefault="002D5CE1" w:rsidP="007B6BE2">
            <w:pPr>
              <w:rPr>
                <w:b/>
              </w:rPr>
            </w:pPr>
            <w:r>
              <w:rPr>
                <w:b/>
              </w:rPr>
              <w:t>Purchase Order for Cylinders.</w:t>
            </w:r>
          </w:p>
          <w:p w:rsidR="002D5CE1" w:rsidRDefault="002D5CE1" w:rsidP="007B6BE2">
            <w:pPr>
              <w:rPr>
                <w:b/>
              </w:rPr>
            </w:pPr>
          </w:p>
          <w:p w:rsidR="002D5CE1" w:rsidRPr="002D5CE1" w:rsidRDefault="002D5CE1" w:rsidP="002D5CE1">
            <w:pPr>
              <w:ind w:left="0" w:firstLine="0"/>
            </w:pPr>
            <w:r>
              <w:t>E</w:t>
            </w:r>
            <w:r w:rsidRPr="002D5CE1">
              <w:t>x</w:t>
            </w:r>
            <w:r>
              <w:t>a</w:t>
            </w:r>
            <w:r w:rsidRPr="002D5CE1">
              <w:t>mple</w:t>
            </w:r>
            <w:r w:rsidR="004523D1" w:rsidRPr="002D5CE1">
              <w:t>: -</w:t>
            </w:r>
            <w:r w:rsidRPr="002D5CE1">
              <w:t xml:space="preserve"> </w:t>
            </w:r>
            <w:r w:rsidR="004523D1">
              <w:t>Initially j</w:t>
            </w:r>
            <w:r w:rsidRPr="002D5CE1">
              <w:t xml:space="preserve">ob order with 10 </w:t>
            </w:r>
            <w:r w:rsidR="004523D1" w:rsidRPr="002D5CE1">
              <w:t xml:space="preserve">colour. </w:t>
            </w:r>
            <w:r w:rsidRPr="002D5CE1">
              <w:t>8 wi</w:t>
            </w:r>
            <w:r>
              <w:t xml:space="preserve">th new cylinders and 2 with </w:t>
            </w:r>
            <w:r w:rsidRPr="002D5CE1">
              <w:t>old cylinder</w:t>
            </w:r>
            <w:r>
              <w:t>s</w:t>
            </w:r>
            <w:r w:rsidRPr="002D5CE1">
              <w:t>.</w:t>
            </w:r>
          </w:p>
          <w:p w:rsidR="002D5CE1" w:rsidRPr="002D5CE1" w:rsidRDefault="002D5CE1" w:rsidP="007B6BE2"/>
          <w:p w:rsidR="007B6BE2" w:rsidRPr="002D5CE1" w:rsidRDefault="004523D1" w:rsidP="002D5CE1">
            <w:pPr>
              <w:pStyle w:val="ListParagraph"/>
              <w:ind w:left="28" w:firstLine="0"/>
            </w:pPr>
            <w:r w:rsidRPr="002D5CE1">
              <w:t>Prakash will</w:t>
            </w:r>
            <w:r w:rsidR="002D5CE1" w:rsidRPr="002D5CE1">
              <w:t xml:space="preserve"> create PO for 8 new cylinder.</w:t>
            </w:r>
          </w:p>
          <w:p w:rsidR="002D5CE1" w:rsidRDefault="002D5CE1" w:rsidP="002D5CE1">
            <w:pPr>
              <w:pStyle w:val="ListParagraph"/>
              <w:ind w:left="28" w:firstLine="0"/>
            </w:pPr>
          </w:p>
          <w:p w:rsidR="002D5CE1" w:rsidRDefault="002D5CE1" w:rsidP="002D5CE1">
            <w:pPr>
              <w:pStyle w:val="ListParagraph"/>
              <w:ind w:left="28" w:firstLine="0"/>
            </w:pPr>
            <w:r>
              <w:t>Once PO cre</w:t>
            </w:r>
            <w:r w:rsidRPr="002D5CE1">
              <w:t xml:space="preserve">ated then few weeks later </w:t>
            </w:r>
            <w:r>
              <w:t xml:space="preserve">or in a different month, </w:t>
            </w:r>
            <w:r w:rsidRPr="002D5CE1">
              <w:t xml:space="preserve">the customer </w:t>
            </w:r>
            <w:r>
              <w:t>request</w:t>
            </w:r>
            <w:r w:rsidRPr="002D5CE1">
              <w:t xml:space="preserve"> to change the 2 old cylinders into </w:t>
            </w:r>
            <w:r>
              <w:t>1</w:t>
            </w:r>
            <w:r w:rsidRPr="002D5CE1">
              <w:t xml:space="preserve"> new cyl</w:t>
            </w:r>
            <w:r>
              <w:t xml:space="preserve">inder </w:t>
            </w:r>
            <w:r w:rsidRPr="002D5CE1">
              <w:t xml:space="preserve">or </w:t>
            </w:r>
            <w:r>
              <w:t>2</w:t>
            </w:r>
            <w:r w:rsidRPr="002D5CE1">
              <w:t xml:space="preserve"> new cylinders.</w:t>
            </w:r>
          </w:p>
          <w:p w:rsidR="002D5CE1" w:rsidRDefault="002D5CE1" w:rsidP="002D5CE1">
            <w:pPr>
              <w:pStyle w:val="ListParagraph"/>
              <w:ind w:left="28" w:firstLine="0"/>
            </w:pPr>
          </w:p>
          <w:p w:rsidR="002D5CE1" w:rsidRDefault="002D5CE1" w:rsidP="002D5CE1">
            <w:pPr>
              <w:pStyle w:val="ListParagraph"/>
              <w:ind w:left="28" w:firstLine="0"/>
            </w:pPr>
            <w:r w:rsidRPr="004523D1">
              <w:rPr>
                <w:b/>
              </w:rPr>
              <w:t>In the old system</w:t>
            </w:r>
            <w:r>
              <w:t xml:space="preserve">, Prakash </w:t>
            </w:r>
            <w:r w:rsidR="004523D1">
              <w:t xml:space="preserve">will temporary </w:t>
            </w:r>
            <w:r>
              <w:t>change the cylinder status from old to new for the 2 old cylinders and new to old for 8 new cylinders.</w:t>
            </w:r>
          </w:p>
          <w:p w:rsidR="002D5CE1" w:rsidRDefault="002D5CE1" w:rsidP="002D5CE1">
            <w:pPr>
              <w:pStyle w:val="ListParagraph"/>
              <w:ind w:left="28" w:firstLine="0"/>
            </w:pPr>
          </w:p>
          <w:p w:rsidR="002D5CE1" w:rsidRDefault="002D5CE1" w:rsidP="002D5CE1">
            <w:pPr>
              <w:pStyle w:val="ListParagraph"/>
              <w:ind w:left="28" w:firstLine="0"/>
            </w:pPr>
            <w:r>
              <w:t>Then he will create another PO for the Job with 2 new cylinders.</w:t>
            </w:r>
          </w:p>
          <w:p w:rsidR="004523D1" w:rsidRDefault="004523D1" w:rsidP="002D5CE1">
            <w:pPr>
              <w:pStyle w:val="ListParagraph"/>
              <w:ind w:left="28" w:firstLine="0"/>
            </w:pPr>
          </w:p>
          <w:p w:rsidR="004523D1" w:rsidRDefault="004523D1" w:rsidP="002D5CE1">
            <w:pPr>
              <w:pStyle w:val="ListParagraph"/>
              <w:ind w:left="28" w:firstLine="0"/>
            </w:pPr>
            <w:r>
              <w:t xml:space="preserve">Then all steelbase will be changed to new </w:t>
            </w:r>
            <w:r>
              <w:sym w:font="Wingdings" w:char="F0E0"/>
            </w:r>
            <w:r>
              <w:t xml:space="preserve"> sales staff will change the job price since there is price different (old vs new steelbase)</w:t>
            </w:r>
          </w:p>
          <w:p w:rsidR="004523D1" w:rsidRDefault="004523D1" w:rsidP="002D5CE1">
            <w:pPr>
              <w:pStyle w:val="ListParagraph"/>
              <w:ind w:left="28" w:firstLine="0"/>
            </w:pPr>
          </w:p>
          <w:p w:rsidR="004523D1" w:rsidRPr="004523D1" w:rsidRDefault="004523D1" w:rsidP="002D5CE1">
            <w:pPr>
              <w:pStyle w:val="ListParagraph"/>
              <w:ind w:left="28" w:firstLine="0"/>
              <w:rPr>
                <w:b/>
              </w:rPr>
            </w:pPr>
            <w:r w:rsidRPr="004523D1">
              <w:rPr>
                <w:b/>
              </w:rPr>
              <w:t>Question:</w:t>
            </w:r>
          </w:p>
          <w:p w:rsidR="004523D1" w:rsidRDefault="004523D1" w:rsidP="002D5CE1">
            <w:pPr>
              <w:pStyle w:val="ListParagraph"/>
              <w:ind w:left="28" w:firstLine="0"/>
            </w:pPr>
            <w:r>
              <w:t>What is the best way to handle this scenario in the new system?</w:t>
            </w:r>
          </w:p>
          <w:p w:rsidR="004523D1" w:rsidRDefault="004523D1" w:rsidP="002D5CE1">
            <w:pPr>
              <w:pStyle w:val="ListParagraph"/>
              <w:ind w:left="28" w:firstLine="0"/>
            </w:pPr>
          </w:p>
          <w:p w:rsidR="003C2DDC" w:rsidRDefault="004523D1" w:rsidP="00C52DDA">
            <w:pPr>
              <w:pStyle w:val="ListParagraph"/>
              <w:ind w:left="28" w:firstLine="0"/>
            </w:pPr>
            <w:r>
              <w:t>Can we change the steelbase status similar to the old system and create additional PO</w:t>
            </w:r>
            <w:r w:rsidR="00C52DDA">
              <w:t>?</w:t>
            </w:r>
            <w:bookmarkStart w:id="0" w:name="_GoBack"/>
            <w:bookmarkEnd w:id="0"/>
          </w:p>
        </w:tc>
        <w:tc>
          <w:tcPr>
            <w:tcW w:w="9069" w:type="dxa"/>
          </w:tcPr>
          <w:p w:rsidR="00D50395" w:rsidRDefault="00D50395" w:rsidP="00D50395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 </w:t>
            </w:r>
          </w:p>
          <w:p w:rsidR="00D50395" w:rsidRDefault="00727613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FAAEA4" wp14:editId="030AB09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2520315</wp:posOffset>
                      </wp:positionV>
                      <wp:extent cx="1379904" cy="122604"/>
                      <wp:effectExtent l="19050" t="19050" r="10795" b="1079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904" cy="122604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29E28" id="Rectangle 11" o:spid="_x0000_s1026" style="position:absolute;margin-left:89.1pt;margin-top:198.45pt;width:108.65pt;height:9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C25FAC8" wp14:editId="6812A7A4">
                      <wp:simplePos x="0" y="0"/>
                      <wp:positionH relativeFrom="column">
                        <wp:posOffset>-116938</wp:posOffset>
                      </wp:positionH>
                      <wp:positionV relativeFrom="paragraph">
                        <wp:posOffset>304800</wp:posOffset>
                      </wp:positionV>
                      <wp:extent cx="3490546" cy="2215662"/>
                      <wp:effectExtent l="0" t="0" r="53340" b="5143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0546" cy="221566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F5642" id="Straight Arrow Connector 22" o:spid="_x0000_s1026" type="#_x0000_t32" style="position:absolute;margin-left:-9.2pt;margin-top:24pt;width:274.85pt;height:17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" strokecolor="#c45911 [24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B63F62" wp14:editId="20AA4F4C">
                      <wp:simplePos x="0" y="0"/>
                      <wp:positionH relativeFrom="column">
                        <wp:posOffset>3373607</wp:posOffset>
                      </wp:positionH>
                      <wp:positionV relativeFrom="paragraph">
                        <wp:posOffset>2362200</wp:posOffset>
                      </wp:positionV>
                      <wp:extent cx="729371" cy="281354"/>
                      <wp:effectExtent l="19050" t="19050" r="1397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371" cy="281354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3BD58" id="Rectangle 8" o:spid="_x0000_s1026" style="position:absolute;margin-left:265.65pt;margin-top:186pt;width:57.45pt;height:2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40B0CF08" wp14:editId="5A033721">
                  <wp:extent cx="5073162" cy="4889695"/>
                  <wp:effectExtent l="0" t="0" r="0" b="6350"/>
                  <wp:docPr id="5120" name="Picture 5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877" r="13510" b="7789"/>
                          <a:stretch/>
                        </pic:blipFill>
                        <pic:spPr bwMode="auto">
                          <a:xfrm>
                            <a:off x="0" y="0"/>
                            <a:ext cx="5085968" cy="490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3C2DDC" w:rsidP="00D50395"/>
          <w:p w:rsidR="003C2DDC" w:rsidRDefault="002D5CE1" w:rsidP="00D50395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2FAB04" wp14:editId="30C07333">
                      <wp:simplePos x="0" y="0"/>
                      <wp:positionH relativeFrom="column">
                        <wp:posOffset>1166739</wp:posOffset>
                      </wp:positionH>
                      <wp:positionV relativeFrom="paragraph">
                        <wp:posOffset>1591896</wp:posOffset>
                      </wp:positionV>
                      <wp:extent cx="492369" cy="1099039"/>
                      <wp:effectExtent l="19050" t="19050" r="22225" b="25400"/>
                      <wp:wrapNone/>
                      <wp:docPr id="5122" name="Rectangle 5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69" cy="1099039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2EEA0" id="Rectangle 5122" o:spid="_x0000_s1026" style="position:absolute;margin-left:91.85pt;margin-top:125.35pt;width:38.75pt;height:86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30C117F5" wp14:editId="18B2C307">
                  <wp:extent cx="5621655" cy="3032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DDC" w:rsidRDefault="003C2DDC" w:rsidP="00D50395"/>
          <w:p w:rsidR="003C2DDC" w:rsidRDefault="003C2DDC" w:rsidP="00D50395"/>
          <w:p w:rsidR="003C2DDC" w:rsidRDefault="003C2DDC" w:rsidP="003C2DDC"/>
          <w:p w:rsidR="003C2DDC" w:rsidRDefault="003C2DDC" w:rsidP="003C2DDC"/>
          <w:p w:rsidR="003C2DDC" w:rsidRDefault="003C2DDC" w:rsidP="003C2DDC"/>
          <w:p w:rsidR="00EB0791" w:rsidRDefault="00EB0791" w:rsidP="003C1015">
            <w:r>
              <w:t xml:space="preserve">                  </w:t>
            </w:r>
          </w:p>
          <w:p w:rsidR="00DA5D7C" w:rsidRDefault="00DA5D7C" w:rsidP="003C1015">
            <w:r>
              <w:t xml:space="preserve"> </w:t>
            </w:r>
          </w:p>
          <w:p w:rsidR="00DA5D7C" w:rsidRDefault="00DA5D7C" w:rsidP="00F07F38"/>
        </w:tc>
      </w:tr>
    </w:tbl>
    <w:p w:rsidR="00F72F5C" w:rsidRDefault="00F72F5C" w:rsidP="00EB0791"/>
    <w:sectPr w:rsidR="00F72F5C" w:rsidSect="003A3455">
      <w:headerReference w:type="default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BF" w:rsidRDefault="001E45BF">
      <w:r>
        <w:separator/>
      </w:r>
    </w:p>
  </w:endnote>
  <w:endnote w:type="continuationSeparator" w:id="0">
    <w:p w:rsidR="001E45BF" w:rsidRDefault="001E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Foo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DATE \@ "MM/dd/yy" </w:instrText>
    </w:r>
    <w:r>
      <w:rPr>
        <w:rFonts w:ascii="Verdana" w:hAnsi="Verdana"/>
        <w:sz w:val="28"/>
      </w:rPr>
      <w:fldChar w:fldCharType="separate"/>
    </w:r>
    <w:r w:rsidR="007319F4">
      <w:rPr>
        <w:rFonts w:ascii="Verdana" w:hAnsi="Verdana"/>
        <w:noProof/>
        <w:sz w:val="28"/>
      </w:rPr>
      <w:t>05/04/15</w:t>
    </w:r>
    <w:r>
      <w:rPr>
        <w:rFonts w:ascii="Verdana" w:hAnsi="Verdana"/>
        <w:sz w:val="28"/>
      </w:rPr>
      <w:fldChar w:fldCharType="end"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napToGrid w:val="0"/>
        <w:sz w:val="28"/>
        <w:lang w:eastAsia="en-US"/>
      </w:rPr>
      <w:t xml:space="preserve">Page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PAGE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C52DDA">
      <w:rPr>
        <w:rFonts w:ascii="Verdana" w:hAnsi="Verdana"/>
        <w:noProof/>
        <w:snapToGrid w:val="0"/>
        <w:sz w:val="28"/>
        <w:lang w:eastAsia="en-US"/>
      </w:rPr>
      <w:t>5</w:t>
    </w:r>
    <w:r>
      <w:rPr>
        <w:rFonts w:ascii="Verdana" w:hAnsi="Verdana"/>
        <w:snapToGrid w:val="0"/>
        <w:sz w:val="28"/>
        <w:lang w:eastAsia="en-US"/>
      </w:rPr>
      <w:fldChar w:fldCharType="end"/>
    </w:r>
    <w:r>
      <w:rPr>
        <w:rFonts w:ascii="Verdana" w:hAnsi="Verdana"/>
        <w:snapToGrid w:val="0"/>
        <w:sz w:val="28"/>
        <w:lang w:eastAsia="en-US"/>
      </w:rPr>
      <w:t xml:space="preserve"> of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NUMPAGES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C52DDA">
      <w:rPr>
        <w:rFonts w:ascii="Verdana" w:hAnsi="Verdana"/>
        <w:noProof/>
        <w:snapToGrid w:val="0"/>
        <w:sz w:val="28"/>
        <w:lang w:eastAsia="en-US"/>
      </w:rPr>
      <w:t>5</w:t>
    </w:r>
    <w:r>
      <w:rPr>
        <w:rFonts w:ascii="Verdana" w:hAnsi="Verdana"/>
        <w:snapToGrid w:val="0"/>
        <w:sz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BF" w:rsidRDefault="001E45BF">
      <w:r>
        <w:separator/>
      </w:r>
    </w:p>
  </w:footnote>
  <w:footnote w:type="continuationSeparator" w:id="0">
    <w:p w:rsidR="001E45BF" w:rsidRDefault="001E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3A3455">
    <w:pPr>
      <w:pStyle w:val="Header"/>
      <w:pBdr>
        <w:top w:val="single" w:sz="4" w:space="1" w:color="auto"/>
        <w:left w:val="single" w:sz="4" w:space="4" w:color="auto"/>
        <w:bottom w:val="single" w:sz="4" w:space="11" w:color="auto"/>
        <w:right w:val="single" w:sz="4" w:space="4" w:color="auto"/>
      </w:pBdr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t>APE NEW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A9C"/>
    <w:multiLevelType w:val="hybridMultilevel"/>
    <w:tmpl w:val="092AFD12"/>
    <w:lvl w:ilvl="0" w:tplc="41A6ED88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>
    <w:nsid w:val="06A87F80"/>
    <w:multiLevelType w:val="hybridMultilevel"/>
    <w:tmpl w:val="74729C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1177A"/>
    <w:multiLevelType w:val="hybridMultilevel"/>
    <w:tmpl w:val="885CBD1E"/>
    <w:lvl w:ilvl="0" w:tplc="F9CEF856">
      <w:start w:val="2"/>
      <w:numFmt w:val="bullet"/>
      <w:lvlText w:val="-"/>
      <w:lvlJc w:val="left"/>
      <w:pPr>
        <w:ind w:left="389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>
    <w:nsid w:val="154B2379"/>
    <w:multiLevelType w:val="hybridMultilevel"/>
    <w:tmpl w:val="2514C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D2715"/>
    <w:multiLevelType w:val="hybridMultilevel"/>
    <w:tmpl w:val="2398D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E2509"/>
    <w:multiLevelType w:val="hybridMultilevel"/>
    <w:tmpl w:val="CFA6B3FA"/>
    <w:lvl w:ilvl="0" w:tplc="2FBEFADE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C4729"/>
    <w:multiLevelType w:val="hybridMultilevel"/>
    <w:tmpl w:val="7F7AE2A0"/>
    <w:lvl w:ilvl="0" w:tplc="47001E3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D4B95"/>
    <w:multiLevelType w:val="hybridMultilevel"/>
    <w:tmpl w:val="D974F3AA"/>
    <w:lvl w:ilvl="0" w:tplc="A5A42A44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20150"/>
    <w:multiLevelType w:val="hybridMultilevel"/>
    <w:tmpl w:val="E932C2D2"/>
    <w:lvl w:ilvl="0" w:tplc="54FCCBE0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B2E67"/>
    <w:multiLevelType w:val="hybridMultilevel"/>
    <w:tmpl w:val="C7D4A968"/>
    <w:lvl w:ilvl="0" w:tplc="A490A192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66344"/>
    <w:multiLevelType w:val="hybridMultilevel"/>
    <w:tmpl w:val="6590CA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4BB5"/>
    <w:multiLevelType w:val="hybridMultilevel"/>
    <w:tmpl w:val="C51C4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66E54"/>
    <w:multiLevelType w:val="hybridMultilevel"/>
    <w:tmpl w:val="65CA8A24"/>
    <w:lvl w:ilvl="0" w:tplc="99C8049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1" w:hanging="360"/>
      </w:pPr>
    </w:lvl>
    <w:lvl w:ilvl="2" w:tplc="0809001B" w:tentative="1">
      <w:start w:val="1"/>
      <w:numFmt w:val="lowerRoman"/>
      <w:lvlText w:val="%3."/>
      <w:lvlJc w:val="right"/>
      <w:pPr>
        <w:ind w:left="1971" w:hanging="180"/>
      </w:pPr>
    </w:lvl>
    <w:lvl w:ilvl="3" w:tplc="0809000F" w:tentative="1">
      <w:start w:val="1"/>
      <w:numFmt w:val="decimal"/>
      <w:lvlText w:val="%4."/>
      <w:lvlJc w:val="left"/>
      <w:pPr>
        <w:ind w:left="2691" w:hanging="360"/>
      </w:pPr>
    </w:lvl>
    <w:lvl w:ilvl="4" w:tplc="08090019" w:tentative="1">
      <w:start w:val="1"/>
      <w:numFmt w:val="lowerLetter"/>
      <w:lvlText w:val="%5."/>
      <w:lvlJc w:val="left"/>
      <w:pPr>
        <w:ind w:left="3411" w:hanging="360"/>
      </w:pPr>
    </w:lvl>
    <w:lvl w:ilvl="5" w:tplc="0809001B" w:tentative="1">
      <w:start w:val="1"/>
      <w:numFmt w:val="lowerRoman"/>
      <w:lvlText w:val="%6."/>
      <w:lvlJc w:val="right"/>
      <w:pPr>
        <w:ind w:left="4131" w:hanging="180"/>
      </w:pPr>
    </w:lvl>
    <w:lvl w:ilvl="6" w:tplc="0809000F" w:tentative="1">
      <w:start w:val="1"/>
      <w:numFmt w:val="decimal"/>
      <w:lvlText w:val="%7."/>
      <w:lvlJc w:val="left"/>
      <w:pPr>
        <w:ind w:left="4851" w:hanging="360"/>
      </w:pPr>
    </w:lvl>
    <w:lvl w:ilvl="7" w:tplc="08090019" w:tentative="1">
      <w:start w:val="1"/>
      <w:numFmt w:val="lowerLetter"/>
      <w:lvlText w:val="%8."/>
      <w:lvlJc w:val="left"/>
      <w:pPr>
        <w:ind w:left="5571" w:hanging="360"/>
      </w:pPr>
    </w:lvl>
    <w:lvl w:ilvl="8" w:tplc="08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3">
    <w:nsid w:val="356F1608"/>
    <w:multiLevelType w:val="hybridMultilevel"/>
    <w:tmpl w:val="55D2D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A4BCB"/>
    <w:multiLevelType w:val="hybridMultilevel"/>
    <w:tmpl w:val="962A4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C2787"/>
    <w:multiLevelType w:val="hybridMultilevel"/>
    <w:tmpl w:val="71A401A6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3719B"/>
    <w:multiLevelType w:val="hybridMultilevel"/>
    <w:tmpl w:val="708AE176"/>
    <w:lvl w:ilvl="0" w:tplc="E99EFAB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>
    <w:nsid w:val="495753DA"/>
    <w:multiLevelType w:val="hybridMultilevel"/>
    <w:tmpl w:val="375423DE"/>
    <w:lvl w:ilvl="0" w:tplc="8494C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972FD"/>
    <w:multiLevelType w:val="hybridMultilevel"/>
    <w:tmpl w:val="DE920152"/>
    <w:lvl w:ilvl="0" w:tplc="0FAA36E2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314CF"/>
    <w:multiLevelType w:val="hybridMultilevel"/>
    <w:tmpl w:val="8EE2F02E"/>
    <w:lvl w:ilvl="0" w:tplc="F71806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330C1"/>
    <w:multiLevelType w:val="hybridMultilevel"/>
    <w:tmpl w:val="A72A8AAC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E7743"/>
    <w:multiLevelType w:val="hybridMultilevel"/>
    <w:tmpl w:val="2BB64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74326"/>
    <w:multiLevelType w:val="hybridMultilevel"/>
    <w:tmpl w:val="D084F83A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F1762"/>
    <w:multiLevelType w:val="hybridMultilevel"/>
    <w:tmpl w:val="89DAD7FE"/>
    <w:lvl w:ilvl="0" w:tplc="54FCCBE0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004760"/>
    <w:multiLevelType w:val="hybridMultilevel"/>
    <w:tmpl w:val="6E808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A2596"/>
    <w:multiLevelType w:val="hybridMultilevel"/>
    <w:tmpl w:val="420C4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0B07C4"/>
    <w:multiLevelType w:val="hybridMultilevel"/>
    <w:tmpl w:val="A4FC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16F23"/>
    <w:multiLevelType w:val="hybridMultilevel"/>
    <w:tmpl w:val="93B28424"/>
    <w:lvl w:ilvl="0" w:tplc="6DBC54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B45AE"/>
    <w:multiLevelType w:val="hybridMultilevel"/>
    <w:tmpl w:val="F65845A0"/>
    <w:lvl w:ilvl="0" w:tplc="30E4F830">
      <w:start w:val="1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5" w:hanging="360"/>
      </w:pPr>
    </w:lvl>
    <w:lvl w:ilvl="2" w:tplc="0809001B" w:tentative="1">
      <w:start w:val="1"/>
      <w:numFmt w:val="lowerRoman"/>
      <w:lvlText w:val="%3."/>
      <w:lvlJc w:val="right"/>
      <w:pPr>
        <w:ind w:left="1855" w:hanging="180"/>
      </w:pPr>
    </w:lvl>
    <w:lvl w:ilvl="3" w:tplc="0809000F" w:tentative="1">
      <w:start w:val="1"/>
      <w:numFmt w:val="decimal"/>
      <w:lvlText w:val="%4."/>
      <w:lvlJc w:val="left"/>
      <w:pPr>
        <w:ind w:left="2575" w:hanging="360"/>
      </w:pPr>
    </w:lvl>
    <w:lvl w:ilvl="4" w:tplc="08090019" w:tentative="1">
      <w:start w:val="1"/>
      <w:numFmt w:val="lowerLetter"/>
      <w:lvlText w:val="%5."/>
      <w:lvlJc w:val="left"/>
      <w:pPr>
        <w:ind w:left="3295" w:hanging="360"/>
      </w:pPr>
    </w:lvl>
    <w:lvl w:ilvl="5" w:tplc="0809001B" w:tentative="1">
      <w:start w:val="1"/>
      <w:numFmt w:val="lowerRoman"/>
      <w:lvlText w:val="%6."/>
      <w:lvlJc w:val="right"/>
      <w:pPr>
        <w:ind w:left="4015" w:hanging="180"/>
      </w:pPr>
    </w:lvl>
    <w:lvl w:ilvl="6" w:tplc="0809000F" w:tentative="1">
      <w:start w:val="1"/>
      <w:numFmt w:val="decimal"/>
      <w:lvlText w:val="%7."/>
      <w:lvlJc w:val="left"/>
      <w:pPr>
        <w:ind w:left="4735" w:hanging="360"/>
      </w:pPr>
    </w:lvl>
    <w:lvl w:ilvl="7" w:tplc="08090019" w:tentative="1">
      <w:start w:val="1"/>
      <w:numFmt w:val="lowerLetter"/>
      <w:lvlText w:val="%8."/>
      <w:lvlJc w:val="left"/>
      <w:pPr>
        <w:ind w:left="5455" w:hanging="360"/>
      </w:pPr>
    </w:lvl>
    <w:lvl w:ilvl="8" w:tplc="08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9">
    <w:nsid w:val="79697CAE"/>
    <w:multiLevelType w:val="hybridMultilevel"/>
    <w:tmpl w:val="8396B0FC"/>
    <w:lvl w:ilvl="0" w:tplc="ACD272D2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19"/>
  </w:num>
  <w:num w:numId="5">
    <w:abstractNumId w:val="3"/>
  </w:num>
  <w:num w:numId="6">
    <w:abstractNumId w:val="17"/>
  </w:num>
  <w:num w:numId="7">
    <w:abstractNumId w:val="20"/>
  </w:num>
  <w:num w:numId="8">
    <w:abstractNumId w:val="15"/>
  </w:num>
  <w:num w:numId="9">
    <w:abstractNumId w:val="22"/>
  </w:num>
  <w:num w:numId="10">
    <w:abstractNumId w:val="21"/>
  </w:num>
  <w:num w:numId="11">
    <w:abstractNumId w:val="13"/>
  </w:num>
  <w:num w:numId="12">
    <w:abstractNumId w:val="24"/>
  </w:num>
  <w:num w:numId="13">
    <w:abstractNumId w:val="28"/>
  </w:num>
  <w:num w:numId="14">
    <w:abstractNumId w:val="1"/>
  </w:num>
  <w:num w:numId="15">
    <w:abstractNumId w:val="12"/>
  </w:num>
  <w:num w:numId="16">
    <w:abstractNumId w:val="2"/>
  </w:num>
  <w:num w:numId="17">
    <w:abstractNumId w:val="4"/>
  </w:num>
  <w:num w:numId="18">
    <w:abstractNumId w:val="16"/>
  </w:num>
  <w:num w:numId="19">
    <w:abstractNumId w:val="0"/>
  </w:num>
  <w:num w:numId="20">
    <w:abstractNumId w:val="14"/>
  </w:num>
  <w:num w:numId="21">
    <w:abstractNumId w:val="7"/>
  </w:num>
  <w:num w:numId="22">
    <w:abstractNumId w:val="29"/>
  </w:num>
  <w:num w:numId="23">
    <w:abstractNumId w:val="18"/>
  </w:num>
  <w:num w:numId="24">
    <w:abstractNumId w:val="6"/>
  </w:num>
  <w:num w:numId="25">
    <w:abstractNumId w:val="5"/>
  </w:num>
  <w:num w:numId="26">
    <w:abstractNumId w:val="9"/>
  </w:num>
  <w:num w:numId="27">
    <w:abstractNumId w:val="8"/>
  </w:num>
  <w:num w:numId="28">
    <w:abstractNumId w:val="23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BF"/>
    <w:rsid w:val="000462AE"/>
    <w:rsid w:val="00075CE1"/>
    <w:rsid w:val="00077051"/>
    <w:rsid w:val="000810BF"/>
    <w:rsid w:val="00086ED4"/>
    <w:rsid w:val="00087565"/>
    <w:rsid w:val="000C2895"/>
    <w:rsid w:val="000C6096"/>
    <w:rsid w:val="000E0F21"/>
    <w:rsid w:val="000E2EBE"/>
    <w:rsid w:val="000F6E32"/>
    <w:rsid w:val="00115A65"/>
    <w:rsid w:val="001513BD"/>
    <w:rsid w:val="001608AE"/>
    <w:rsid w:val="00167281"/>
    <w:rsid w:val="00170648"/>
    <w:rsid w:val="001E45BF"/>
    <w:rsid w:val="001E7DDC"/>
    <w:rsid w:val="00204342"/>
    <w:rsid w:val="00220E80"/>
    <w:rsid w:val="002957C9"/>
    <w:rsid w:val="002A1D9F"/>
    <w:rsid w:val="002D5CE1"/>
    <w:rsid w:val="002D6EAD"/>
    <w:rsid w:val="00300ECC"/>
    <w:rsid w:val="0030129C"/>
    <w:rsid w:val="003102F1"/>
    <w:rsid w:val="00316ABB"/>
    <w:rsid w:val="00330A5D"/>
    <w:rsid w:val="00335C78"/>
    <w:rsid w:val="003474CF"/>
    <w:rsid w:val="003477E6"/>
    <w:rsid w:val="00371C8F"/>
    <w:rsid w:val="003774A4"/>
    <w:rsid w:val="0039687B"/>
    <w:rsid w:val="003A3455"/>
    <w:rsid w:val="003C1015"/>
    <w:rsid w:val="003C2DDC"/>
    <w:rsid w:val="003C4F9C"/>
    <w:rsid w:val="003C7797"/>
    <w:rsid w:val="003E4742"/>
    <w:rsid w:val="003E7E0C"/>
    <w:rsid w:val="00417D7F"/>
    <w:rsid w:val="00423DC6"/>
    <w:rsid w:val="00430F02"/>
    <w:rsid w:val="00432DE6"/>
    <w:rsid w:val="00441F75"/>
    <w:rsid w:val="004523D1"/>
    <w:rsid w:val="004541B5"/>
    <w:rsid w:val="00457EA4"/>
    <w:rsid w:val="004C42F3"/>
    <w:rsid w:val="004C76D9"/>
    <w:rsid w:val="004C7BF3"/>
    <w:rsid w:val="004D7F5F"/>
    <w:rsid w:val="004E6E0E"/>
    <w:rsid w:val="00503CCE"/>
    <w:rsid w:val="005105DA"/>
    <w:rsid w:val="00522C8C"/>
    <w:rsid w:val="00553B88"/>
    <w:rsid w:val="0056277B"/>
    <w:rsid w:val="00590107"/>
    <w:rsid w:val="005C12DF"/>
    <w:rsid w:val="005E4110"/>
    <w:rsid w:val="00682013"/>
    <w:rsid w:val="006B7A08"/>
    <w:rsid w:val="0070636A"/>
    <w:rsid w:val="007209E1"/>
    <w:rsid w:val="007258F8"/>
    <w:rsid w:val="00727613"/>
    <w:rsid w:val="007319F4"/>
    <w:rsid w:val="00766C3D"/>
    <w:rsid w:val="00775AAC"/>
    <w:rsid w:val="007A2D5E"/>
    <w:rsid w:val="007A3632"/>
    <w:rsid w:val="007B6BE2"/>
    <w:rsid w:val="007B7C82"/>
    <w:rsid w:val="007F2260"/>
    <w:rsid w:val="00832C54"/>
    <w:rsid w:val="00850F13"/>
    <w:rsid w:val="00855EB3"/>
    <w:rsid w:val="008706F3"/>
    <w:rsid w:val="00871EAC"/>
    <w:rsid w:val="00875427"/>
    <w:rsid w:val="00897962"/>
    <w:rsid w:val="008B1FFB"/>
    <w:rsid w:val="008F6048"/>
    <w:rsid w:val="00945380"/>
    <w:rsid w:val="009B3510"/>
    <w:rsid w:val="009B3D9E"/>
    <w:rsid w:val="009E7B39"/>
    <w:rsid w:val="00A75866"/>
    <w:rsid w:val="00AC4C31"/>
    <w:rsid w:val="00B64364"/>
    <w:rsid w:val="00B64DF0"/>
    <w:rsid w:val="00B664FA"/>
    <w:rsid w:val="00B729BB"/>
    <w:rsid w:val="00B946F3"/>
    <w:rsid w:val="00BA4A0C"/>
    <w:rsid w:val="00BC0466"/>
    <w:rsid w:val="00BE0F0F"/>
    <w:rsid w:val="00C43FC5"/>
    <w:rsid w:val="00C52DDA"/>
    <w:rsid w:val="00CA57C7"/>
    <w:rsid w:val="00CB48F4"/>
    <w:rsid w:val="00CB7744"/>
    <w:rsid w:val="00CC7981"/>
    <w:rsid w:val="00CE6AEC"/>
    <w:rsid w:val="00D01BA2"/>
    <w:rsid w:val="00D07222"/>
    <w:rsid w:val="00D50395"/>
    <w:rsid w:val="00D602B6"/>
    <w:rsid w:val="00DA5D7C"/>
    <w:rsid w:val="00DA623F"/>
    <w:rsid w:val="00E23745"/>
    <w:rsid w:val="00E26162"/>
    <w:rsid w:val="00E30AC1"/>
    <w:rsid w:val="00EB0791"/>
    <w:rsid w:val="00EB32BB"/>
    <w:rsid w:val="00EC6399"/>
    <w:rsid w:val="00ED25E9"/>
    <w:rsid w:val="00ED339C"/>
    <w:rsid w:val="00EF64F7"/>
    <w:rsid w:val="00F07F38"/>
    <w:rsid w:val="00F277F3"/>
    <w:rsid w:val="00F72F5C"/>
    <w:rsid w:val="00FB38CF"/>
    <w:rsid w:val="00FD00AB"/>
    <w:rsid w:val="00FE5C77"/>
    <w:rsid w:val="00FF34C0"/>
    <w:rsid w:val="00FF49D7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AAD-F0D3-4ADF-B1AF-416FE46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113" w:hanging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E3C15145.dotm</Template>
  <TotalTime>68</TotalTime>
  <Pages>5</Pages>
  <Words>361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Interprint, Inc.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Rizal</dc:creator>
  <cp:keywords/>
  <dc:description/>
  <cp:lastModifiedBy>Sharif, Rizal</cp:lastModifiedBy>
  <cp:revision>9</cp:revision>
  <dcterms:created xsi:type="dcterms:W3CDTF">2015-05-04T08:54:00Z</dcterms:created>
  <dcterms:modified xsi:type="dcterms:W3CDTF">2015-05-04T10:21:00Z</dcterms:modified>
</cp:coreProperties>
</file>